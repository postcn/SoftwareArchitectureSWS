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0E7A" w:rsidRDefault="00521BE0" w:rsidP="00521BE0">
      <w:pPr>
        <w:pStyle w:val="Heading1"/>
      </w:pPr>
      <w:r>
        <w:t>Architecture Diagram</w:t>
      </w:r>
    </w:p>
    <w:p w:rsidR="00521BE0" w:rsidRDefault="00521BE0" w:rsidP="00521BE0"/>
    <w:p w:rsidR="00521BE0" w:rsidRDefault="00521BE0" w:rsidP="00521BE0">
      <w:r>
        <w:rPr>
          <w:noProof/>
        </w:rPr>
        <w:drawing>
          <wp:inline distT="0" distB="0" distL="0" distR="0" wp14:anchorId="55E838AF" wp14:editId="1D2F810D">
            <wp:extent cx="5943600" cy="5457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457190"/>
                    </a:xfrm>
                    <a:prstGeom prst="rect">
                      <a:avLst/>
                    </a:prstGeom>
                  </pic:spPr>
                </pic:pic>
              </a:graphicData>
            </a:graphic>
          </wp:inline>
        </w:drawing>
      </w:r>
    </w:p>
    <w:p w:rsidR="00521BE0" w:rsidRDefault="00521BE0" w:rsidP="00521BE0">
      <w:r>
        <w:t>The architecture is quite simple. The client using the HTTP protocol makes an HTTP request of the server. The server creates a connection for them, handles the request, and returns an HTTP Response.</w:t>
      </w:r>
    </w:p>
    <w:p w:rsidR="00371C08" w:rsidRDefault="00371C08" w:rsidP="00521BE0"/>
    <w:p w:rsidR="00371C08" w:rsidRDefault="00371C08" w:rsidP="00521BE0">
      <w:r>
        <w:t>The UML for our server follows.</w:t>
      </w:r>
    </w:p>
    <w:p w:rsidR="00371C08" w:rsidRDefault="00371C08">
      <w:r>
        <w:br w:type="page"/>
      </w:r>
    </w:p>
    <w:p w:rsidR="00371C08" w:rsidRDefault="00371C08" w:rsidP="00371C08">
      <w:pPr>
        <w:pStyle w:val="Heading1"/>
      </w:pPr>
      <w:r>
        <w:lastRenderedPageBreak/>
        <w:t>Design Patterns</w:t>
      </w:r>
    </w:p>
    <w:p w:rsidR="00F6297F" w:rsidRDefault="00F6297F" w:rsidP="00F6297F"/>
    <w:p w:rsidR="00F6297F" w:rsidRDefault="00F6297F" w:rsidP="00F6297F">
      <w:r>
        <w:t>Factory Method – We make use of factory methods in our code getting the required handler for requests. This simplifies the code and decouples the handlers from the connection and the requests.</w:t>
      </w:r>
    </w:p>
    <w:p w:rsidR="00F6297F" w:rsidRDefault="00F6297F" w:rsidP="00F6297F"/>
    <w:p w:rsidR="00F6297F" w:rsidRDefault="00E749B3" w:rsidP="00F6297F">
      <w:r>
        <w:t>Thread Per Connection – We make use of this concurrency pattern to make the system be able to have more efficient multi-user support. It gives each user a dedicated thread for their requests.</w:t>
      </w:r>
    </w:p>
    <w:p w:rsidR="00FB0027" w:rsidRDefault="00FB0027" w:rsidP="00F6297F"/>
    <w:p w:rsidR="00FB0027" w:rsidRDefault="00FB0027" w:rsidP="00F6297F">
      <w:r>
        <w:t>Builder – We use a modification of the builder pattern when we generate the responses from the requests. There is a smaller number of parameters than is usual for the builder pattern, but it allows us to hide the complexity of creating and initializing a response from the connection handler and instead encapsulate it within the response factory.</w:t>
      </w:r>
    </w:p>
    <w:p w:rsidR="00620E11" w:rsidRDefault="00620E11" w:rsidP="00F6297F"/>
    <w:p w:rsidR="00620E11" w:rsidRDefault="00620E11" w:rsidP="00620E11">
      <w:pPr>
        <w:pStyle w:val="Heading1"/>
      </w:pPr>
      <w:r>
        <w:t>Design Improvements</w:t>
      </w:r>
    </w:p>
    <w:p w:rsidR="00620E11" w:rsidRDefault="00620E11" w:rsidP="00620E11">
      <w:r>
        <w:t>As suggested by Chandan, we should do some work with a command pattern perhaps with the generation of the responses. The way that the code currently is, all the work is done within the factory and the system is not very extensible with the responses.</w:t>
      </w:r>
    </w:p>
    <w:p w:rsidR="00620E11" w:rsidRDefault="00620E11" w:rsidP="00620E11"/>
    <w:p w:rsidR="00FD5FCF" w:rsidRDefault="00620E11" w:rsidP="00620E11">
      <w:r>
        <w:t>Also, we could encapsulate the handling the HTTP messages into a more plugin like architecture. This would make it so that we could also handle different types of requests beyond HTTP requests without extensive modification of the system, only through adding a new plugin which respects the design we have put in place.</w:t>
      </w:r>
    </w:p>
    <w:p w:rsidR="00FD5FCF" w:rsidRDefault="00FD5FCF" w:rsidP="00FD5FCF">
      <w:r>
        <w:br w:type="page"/>
      </w:r>
    </w:p>
    <w:p w:rsidR="00620E11" w:rsidRDefault="00FD5FCF" w:rsidP="00FD5FCF">
      <w:pPr>
        <w:pStyle w:val="Heading1"/>
      </w:pPr>
      <w:r>
        <w:lastRenderedPageBreak/>
        <w:t>Testing</w:t>
      </w:r>
    </w:p>
    <w:p w:rsidR="00FD5FCF" w:rsidRDefault="00FD5FCF" w:rsidP="00FD5FCF">
      <w:r>
        <w:t xml:space="preserve">All testing is being done using both the Google Chrome browser (Version </w:t>
      </w:r>
      <w:r w:rsidRPr="00FD5FCF">
        <w:t>42.0.2311.90 m</w:t>
      </w:r>
      <w:r>
        <w:t>) and the Postman REST client (v1) extension for Google Chrome</w:t>
      </w:r>
      <w:r w:rsidR="008D7A22">
        <w:t>, or by using the HTTP test utility supplied by Chandan Rupakheti for this project.</w:t>
      </w:r>
    </w:p>
    <w:p w:rsidR="00FD5FCF" w:rsidRPr="00FD5FCF" w:rsidRDefault="00FD5FCF" w:rsidP="00FD5FCF"/>
    <w:p w:rsidR="00FD5FCF" w:rsidRDefault="00FD5FCF" w:rsidP="00FD5FCF">
      <w:pPr>
        <w:pStyle w:val="Heading2"/>
      </w:pPr>
      <w:r>
        <w:t>Get Request</w:t>
      </w:r>
      <w:r w:rsidR="00BC2377">
        <w:t xml:space="preserve"> Successful</w:t>
      </w:r>
    </w:p>
    <w:p w:rsidR="00371C08" w:rsidRDefault="005A487A" w:rsidP="00371C08">
      <w:r>
        <w:t>Test 1: Tested Get request on existing resource using browser</w:t>
      </w:r>
    </w:p>
    <w:p w:rsidR="005A487A" w:rsidRDefault="005A487A" w:rsidP="00371C08">
      <w:r>
        <w:tab/>
        <w:t>Resource: /index.html</w:t>
      </w:r>
    </w:p>
    <w:p w:rsidR="005A487A" w:rsidRDefault="005A487A" w:rsidP="00371C08">
      <w:r>
        <w:tab/>
        <w:t>Expected Behavior: Screen renders the test page.</w:t>
      </w:r>
    </w:p>
    <w:p w:rsidR="005A487A" w:rsidRDefault="005A487A" w:rsidP="00371C08">
      <w:r>
        <w:tab/>
        <w:t>Actual Behavior: Screen renders the test page.</w:t>
      </w:r>
    </w:p>
    <w:p w:rsidR="005A487A" w:rsidRDefault="005A487A" w:rsidP="00371C08">
      <w:r>
        <w:tab/>
        <w:t>Image:</w:t>
      </w:r>
    </w:p>
    <w:p w:rsidR="005A487A" w:rsidRDefault="005A487A" w:rsidP="00371C08">
      <w:r>
        <w:rPr>
          <w:noProof/>
        </w:rPr>
        <w:drawing>
          <wp:inline distT="0" distB="0" distL="0" distR="0" wp14:anchorId="41A198EA" wp14:editId="79EB39F6">
            <wp:extent cx="3914775" cy="923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4775" cy="923925"/>
                    </a:xfrm>
                    <a:prstGeom prst="rect">
                      <a:avLst/>
                    </a:prstGeom>
                  </pic:spPr>
                </pic:pic>
              </a:graphicData>
            </a:graphic>
          </wp:inline>
        </w:drawing>
      </w:r>
    </w:p>
    <w:p w:rsidR="005A487A" w:rsidRDefault="005A487A" w:rsidP="00371C08"/>
    <w:p w:rsidR="005A487A" w:rsidRDefault="005A487A" w:rsidP="005A487A">
      <w:pPr>
        <w:ind w:left="720" w:hanging="720"/>
      </w:pPr>
      <w:r>
        <w:t>Test 2: Tested Get request on existing resource using Postman REST client</w:t>
      </w:r>
    </w:p>
    <w:p w:rsidR="005A487A" w:rsidRDefault="005A487A" w:rsidP="005A487A">
      <w:pPr>
        <w:ind w:left="720" w:hanging="720"/>
      </w:pPr>
      <w:r>
        <w:tab/>
        <w:t>Resource: /index.html</w:t>
      </w:r>
    </w:p>
    <w:p w:rsidR="005A487A" w:rsidRDefault="005A487A" w:rsidP="005A487A">
      <w:pPr>
        <w:ind w:left="720" w:hanging="720"/>
      </w:pPr>
      <w:r>
        <w:tab/>
        <w:t>Expected Behavior: HTML page is returned as xml and rendered in REST client with 200 OK</w:t>
      </w:r>
    </w:p>
    <w:p w:rsidR="005A487A" w:rsidRDefault="005A487A" w:rsidP="005A487A">
      <w:pPr>
        <w:ind w:left="720" w:hanging="720"/>
      </w:pPr>
      <w:r>
        <w:tab/>
        <w:t>Actual Behavior: HTML page is returned as xml and rendered in REST client with 200 OK</w:t>
      </w:r>
      <w:r>
        <w:br/>
        <w:t>Image:</w:t>
      </w:r>
    </w:p>
    <w:p w:rsidR="005A487A" w:rsidRDefault="005A487A" w:rsidP="005A487A">
      <w:pPr>
        <w:ind w:left="720" w:hanging="720"/>
      </w:pPr>
      <w:r>
        <w:rPr>
          <w:noProof/>
        </w:rPr>
        <w:drawing>
          <wp:inline distT="0" distB="0" distL="0" distR="0" wp14:anchorId="356F1CB8" wp14:editId="6FE815B4">
            <wp:extent cx="4048125" cy="3838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8125" cy="3838575"/>
                    </a:xfrm>
                    <a:prstGeom prst="rect">
                      <a:avLst/>
                    </a:prstGeom>
                  </pic:spPr>
                </pic:pic>
              </a:graphicData>
            </a:graphic>
          </wp:inline>
        </w:drawing>
      </w:r>
    </w:p>
    <w:p w:rsidR="005B2D67" w:rsidRDefault="005B2D67" w:rsidP="005A487A">
      <w:pPr>
        <w:ind w:left="720" w:hanging="720"/>
      </w:pPr>
    </w:p>
    <w:p w:rsidR="005B2D67" w:rsidRDefault="005B2D67">
      <w:pPr>
        <w:rPr>
          <w:rFonts w:asciiTheme="majorHAnsi" w:eastAsiaTheme="majorEastAsia" w:hAnsiTheme="majorHAnsi" w:cstheme="majorBidi"/>
          <w:color w:val="2E74B5" w:themeColor="accent1" w:themeShade="BF"/>
          <w:sz w:val="26"/>
          <w:szCs w:val="26"/>
        </w:rPr>
      </w:pPr>
      <w:r>
        <w:br w:type="page"/>
      </w:r>
    </w:p>
    <w:p w:rsidR="005B2D67" w:rsidRDefault="005B2D67" w:rsidP="005B2D67">
      <w:pPr>
        <w:pStyle w:val="Heading2"/>
      </w:pPr>
      <w:r>
        <w:lastRenderedPageBreak/>
        <w:t>Get Request Missing Resource</w:t>
      </w:r>
    </w:p>
    <w:p w:rsidR="005B2D67" w:rsidRDefault="005B2D67" w:rsidP="005B2D67"/>
    <w:p w:rsidR="005B2D67" w:rsidRDefault="005B2D67" w:rsidP="005B2D67">
      <w:pPr>
        <w:ind w:left="720" w:hanging="720"/>
      </w:pPr>
      <w:r>
        <w:t>Test One: Missing resource using browser</w:t>
      </w:r>
    </w:p>
    <w:p w:rsidR="005B2D67" w:rsidRDefault="005B2D67" w:rsidP="005B2D67">
      <w:r>
        <w:tab/>
        <w:t>Resource: /nonexistent.txt</w:t>
      </w:r>
    </w:p>
    <w:p w:rsidR="005B2D67" w:rsidRDefault="005B2D67" w:rsidP="005B2D67">
      <w:r>
        <w:tab/>
        <w:t>Expected Result: Nothing is rendered.</w:t>
      </w:r>
    </w:p>
    <w:p w:rsidR="005B2D67" w:rsidRDefault="005B2D67" w:rsidP="005B2D67">
      <w:r>
        <w:tab/>
        <w:t>Actual Result: Nothing is rendered.</w:t>
      </w:r>
    </w:p>
    <w:p w:rsidR="005B2D67" w:rsidRDefault="005B2D67" w:rsidP="005B2D67">
      <w:r>
        <w:tab/>
        <w:t>Image:</w:t>
      </w:r>
    </w:p>
    <w:p w:rsidR="005B2D67" w:rsidRDefault="005B2D67" w:rsidP="005B2D67">
      <w:r>
        <w:rPr>
          <w:noProof/>
        </w:rPr>
        <w:drawing>
          <wp:inline distT="0" distB="0" distL="0" distR="0" wp14:anchorId="45BCA339" wp14:editId="7B0C41C3">
            <wp:extent cx="4105275" cy="1114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5275" cy="1114425"/>
                    </a:xfrm>
                    <a:prstGeom prst="rect">
                      <a:avLst/>
                    </a:prstGeom>
                  </pic:spPr>
                </pic:pic>
              </a:graphicData>
            </a:graphic>
          </wp:inline>
        </w:drawing>
      </w:r>
    </w:p>
    <w:p w:rsidR="005B2D67" w:rsidRDefault="005B2D67" w:rsidP="005B2D67"/>
    <w:p w:rsidR="005B2D67" w:rsidRDefault="005B2D67" w:rsidP="005B2D67">
      <w:r>
        <w:t>Test Two: Missing resource using Postman</w:t>
      </w:r>
    </w:p>
    <w:p w:rsidR="005B2D67" w:rsidRDefault="005B2D67" w:rsidP="005B2D67">
      <w:r>
        <w:tab/>
        <w:t>Resource: /nonexistent.txt</w:t>
      </w:r>
    </w:p>
    <w:p w:rsidR="005B2D67" w:rsidRDefault="005B2D67" w:rsidP="005B2D67">
      <w:r>
        <w:tab/>
        <w:t>Expected Result: 404 Not Found is returned</w:t>
      </w:r>
    </w:p>
    <w:p w:rsidR="005B2D67" w:rsidRDefault="005B2D67" w:rsidP="005B2D67">
      <w:r>
        <w:tab/>
        <w:t>Actual Result: 404 Not Found is returned</w:t>
      </w:r>
    </w:p>
    <w:p w:rsidR="005B2D67" w:rsidRDefault="005B2D67" w:rsidP="005B2D67">
      <w:r>
        <w:tab/>
        <w:t>Image:</w:t>
      </w:r>
    </w:p>
    <w:p w:rsidR="005B2D67" w:rsidRDefault="005B2D67" w:rsidP="005B2D67">
      <w:r>
        <w:rPr>
          <w:noProof/>
        </w:rPr>
        <w:drawing>
          <wp:inline distT="0" distB="0" distL="0" distR="0" wp14:anchorId="7FEB924B" wp14:editId="555D7E0E">
            <wp:extent cx="4133850" cy="3076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3850" cy="3076575"/>
                    </a:xfrm>
                    <a:prstGeom prst="rect">
                      <a:avLst/>
                    </a:prstGeom>
                  </pic:spPr>
                </pic:pic>
              </a:graphicData>
            </a:graphic>
          </wp:inline>
        </w:drawing>
      </w:r>
    </w:p>
    <w:p w:rsidR="008D7A22" w:rsidRDefault="008D7A22">
      <w:r>
        <w:br w:type="page"/>
      </w:r>
    </w:p>
    <w:p w:rsidR="008D7A22" w:rsidRDefault="008D7A22" w:rsidP="008D7A22">
      <w:pPr>
        <w:pStyle w:val="Heading2"/>
      </w:pPr>
      <w:r>
        <w:lastRenderedPageBreak/>
        <w:t>Malformed HTTP Request</w:t>
      </w:r>
    </w:p>
    <w:p w:rsidR="008D7A22" w:rsidRDefault="008D7A22" w:rsidP="008D7A22">
      <w:r>
        <w:t xml:space="preserve">Test One: Malformed HTTP request made with </w:t>
      </w:r>
      <w:r w:rsidR="00C13995">
        <w:t>HTTP Test Utility</w:t>
      </w:r>
    </w:p>
    <w:p w:rsidR="008D7A22" w:rsidRDefault="008D7A22" w:rsidP="008D7A22">
      <w:r>
        <w:tab/>
        <w:t>Resource: N/A</w:t>
      </w:r>
    </w:p>
    <w:p w:rsidR="008D7A22" w:rsidRDefault="008D7A22" w:rsidP="008D7A22">
      <w:r>
        <w:tab/>
        <w:t>Expected Result: 400 Bad Request Returned</w:t>
      </w:r>
    </w:p>
    <w:p w:rsidR="008D7A22" w:rsidRDefault="008D7A22" w:rsidP="008D7A22">
      <w:r>
        <w:tab/>
        <w:t xml:space="preserve">Actual Result: </w:t>
      </w:r>
      <w:r w:rsidR="00C13995">
        <w:t>400 Bad Request Returned</w:t>
      </w:r>
    </w:p>
    <w:p w:rsidR="00C13995" w:rsidRDefault="00A52D50" w:rsidP="008D7A22">
      <w:r>
        <w:rPr>
          <w:noProof/>
        </w:rPr>
        <w:drawing>
          <wp:inline distT="0" distB="0" distL="0" distR="0" wp14:anchorId="17E3F956" wp14:editId="1DD97B2F">
            <wp:extent cx="5943600" cy="51657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165725"/>
                    </a:xfrm>
                    <a:prstGeom prst="rect">
                      <a:avLst/>
                    </a:prstGeom>
                  </pic:spPr>
                </pic:pic>
              </a:graphicData>
            </a:graphic>
          </wp:inline>
        </w:drawing>
      </w:r>
    </w:p>
    <w:p w:rsidR="00EA6EC8" w:rsidRDefault="00EA6EC8" w:rsidP="008D7A22"/>
    <w:p w:rsidR="00EA6EC8" w:rsidRDefault="00EA6EC8" w:rsidP="008D7A22">
      <w:r>
        <w:t>The malformed piece of this packet is that we did not specify protocol.</w:t>
      </w:r>
    </w:p>
    <w:p w:rsidR="00EA6EC8" w:rsidRDefault="00C13995" w:rsidP="00C13995">
      <w:r>
        <w:br w:type="page"/>
      </w:r>
    </w:p>
    <w:p w:rsidR="00C13995" w:rsidRDefault="00C13995" w:rsidP="00C13995">
      <w:pPr>
        <w:pStyle w:val="Heading2"/>
      </w:pPr>
      <w:r>
        <w:lastRenderedPageBreak/>
        <w:t>Unsupported Method</w:t>
      </w:r>
    </w:p>
    <w:p w:rsidR="00C13995" w:rsidRDefault="00C13995" w:rsidP="00C13995">
      <w:r>
        <w:t>Test One: Test unsupported method using Postman</w:t>
      </w:r>
    </w:p>
    <w:p w:rsidR="00C13995" w:rsidRDefault="00C13995" w:rsidP="00C13995">
      <w:r>
        <w:tab/>
        <w:t>Method: OPTIONS</w:t>
      </w:r>
    </w:p>
    <w:p w:rsidR="00C13995" w:rsidRDefault="00C13995" w:rsidP="00C13995">
      <w:r>
        <w:tab/>
        <w:t>Expected Behavior: 405 Method Not Allowed Returned</w:t>
      </w:r>
    </w:p>
    <w:p w:rsidR="00C13995" w:rsidRDefault="00C13995" w:rsidP="00C13995">
      <w:r>
        <w:tab/>
        <w:t>Actual Behavior: 405 Method Not Allowed Returned</w:t>
      </w:r>
    </w:p>
    <w:p w:rsidR="00C13995" w:rsidRDefault="00C13995" w:rsidP="00C13995">
      <w:r>
        <w:tab/>
        <w:t>Image:</w:t>
      </w:r>
    </w:p>
    <w:p w:rsidR="00C13995" w:rsidRDefault="00C13995" w:rsidP="00C13995">
      <w:r>
        <w:rPr>
          <w:noProof/>
        </w:rPr>
        <w:drawing>
          <wp:inline distT="0" distB="0" distL="0" distR="0" wp14:anchorId="20494526" wp14:editId="3B1EF06B">
            <wp:extent cx="4105275" cy="3038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5275" cy="3038475"/>
                    </a:xfrm>
                    <a:prstGeom prst="rect">
                      <a:avLst/>
                    </a:prstGeom>
                  </pic:spPr>
                </pic:pic>
              </a:graphicData>
            </a:graphic>
          </wp:inline>
        </w:drawing>
      </w:r>
    </w:p>
    <w:p w:rsidR="00BF5D8E" w:rsidRDefault="00BF5D8E" w:rsidP="00C13995"/>
    <w:p w:rsidR="00BF5D8E" w:rsidRDefault="00BF5D8E" w:rsidP="00C13995">
      <w:r>
        <w:t>Test Two: Test Unsupported Method using HTTP Test Utility</w:t>
      </w:r>
    </w:p>
    <w:p w:rsidR="00BF5D8E" w:rsidRDefault="00BF5D8E" w:rsidP="00C13995">
      <w:r>
        <w:tab/>
        <w:t>Method: OPTIONS</w:t>
      </w:r>
    </w:p>
    <w:p w:rsidR="00BF5D8E" w:rsidRDefault="00BF5D8E" w:rsidP="00C13995">
      <w:r>
        <w:tab/>
        <w:t>Expected Behavior: 405 Method not Allowed Returned</w:t>
      </w:r>
    </w:p>
    <w:p w:rsidR="00BF5D8E" w:rsidRDefault="00BF5D8E" w:rsidP="00C13995">
      <w:r>
        <w:tab/>
        <w:t>Actual Behavior: 405 Method not Allowed Returned</w:t>
      </w:r>
    </w:p>
    <w:p w:rsidR="00BF5D8E" w:rsidRDefault="00BF5D8E" w:rsidP="00C13995">
      <w:r>
        <w:tab/>
        <w:t>Image:</w:t>
      </w:r>
    </w:p>
    <w:p w:rsidR="00365F03" w:rsidRDefault="00BF5D8E" w:rsidP="00C13995">
      <w:r>
        <w:rPr>
          <w:noProof/>
        </w:rPr>
        <w:drawing>
          <wp:inline distT="0" distB="0" distL="0" distR="0" wp14:anchorId="08A76856" wp14:editId="71A101C8">
            <wp:extent cx="3366992" cy="292417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77600" cy="2933388"/>
                    </a:xfrm>
                    <a:prstGeom prst="rect">
                      <a:avLst/>
                    </a:prstGeom>
                  </pic:spPr>
                </pic:pic>
              </a:graphicData>
            </a:graphic>
          </wp:inline>
        </w:drawing>
      </w:r>
    </w:p>
    <w:p w:rsidR="00365F03" w:rsidRDefault="00365F03" w:rsidP="00365F03">
      <w:r>
        <w:br w:type="page"/>
      </w:r>
    </w:p>
    <w:p w:rsidR="00BF5D8E" w:rsidRDefault="00365F03" w:rsidP="00365F03">
      <w:pPr>
        <w:pStyle w:val="Heading2"/>
      </w:pPr>
      <w:r>
        <w:lastRenderedPageBreak/>
        <w:t>HTTP Version Not Supported</w:t>
      </w:r>
    </w:p>
    <w:p w:rsidR="00365F03" w:rsidRDefault="00365F03" w:rsidP="00365F03">
      <w:r>
        <w:t>Test 1: Test version not supported using HTTP Test Client</w:t>
      </w:r>
    </w:p>
    <w:p w:rsidR="00365F03" w:rsidRDefault="00365F03" w:rsidP="00365F03">
      <w:r>
        <w:tab/>
        <w:t>HTTP Version: 1.0</w:t>
      </w:r>
    </w:p>
    <w:p w:rsidR="00365F03" w:rsidRDefault="00365F03" w:rsidP="00365F03">
      <w:r>
        <w:tab/>
        <w:t>Expected Result: 505 Version not supported returned</w:t>
      </w:r>
    </w:p>
    <w:p w:rsidR="00365F03" w:rsidRDefault="00365F03" w:rsidP="00365F03">
      <w:r>
        <w:tab/>
        <w:t>Actual Result: 505 Version not supported returned</w:t>
      </w:r>
    </w:p>
    <w:p w:rsidR="00365F03" w:rsidRDefault="00365F03" w:rsidP="00365F03">
      <w:r>
        <w:tab/>
        <w:t>Image:</w:t>
      </w:r>
    </w:p>
    <w:p w:rsidR="00365F03" w:rsidRDefault="00365F03" w:rsidP="00365F03">
      <w:r>
        <w:rPr>
          <w:noProof/>
        </w:rPr>
        <w:drawing>
          <wp:inline distT="0" distB="0" distL="0" distR="0" wp14:anchorId="36137876" wp14:editId="46794DA0">
            <wp:extent cx="5943600" cy="51403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140325"/>
                    </a:xfrm>
                    <a:prstGeom prst="rect">
                      <a:avLst/>
                    </a:prstGeom>
                  </pic:spPr>
                </pic:pic>
              </a:graphicData>
            </a:graphic>
          </wp:inline>
        </w:drawing>
      </w:r>
    </w:p>
    <w:p w:rsidR="00365F03" w:rsidRDefault="00365F03" w:rsidP="00365F03"/>
    <w:p w:rsidR="00226094" w:rsidRDefault="00365F03" w:rsidP="00365F03">
      <w:r>
        <w:t>The server that we have built explicitly only supports HTTP 1.1. It rejects outdated clients that are using 1.0.</w:t>
      </w:r>
    </w:p>
    <w:p w:rsidR="00226094" w:rsidRDefault="00226094" w:rsidP="00226094">
      <w:r>
        <w:br w:type="page"/>
      </w:r>
    </w:p>
    <w:p w:rsidR="00365F03" w:rsidRDefault="00226094" w:rsidP="00226094">
      <w:pPr>
        <w:pStyle w:val="Heading2"/>
      </w:pPr>
      <w:r>
        <w:lastRenderedPageBreak/>
        <w:t>Post Requ</w:t>
      </w:r>
      <w:r w:rsidR="00072E92">
        <w:t>e</w:t>
      </w:r>
      <w:r>
        <w:t>st</w:t>
      </w:r>
    </w:p>
    <w:p w:rsidR="00072E92" w:rsidRDefault="00072E92" w:rsidP="00072E92">
      <w:r>
        <w:t xml:space="preserve">Our post request implementation writes the body of the http message to disk. This means that when </w:t>
      </w:r>
      <w:proofErr w:type="gramStart"/>
      <w:r>
        <w:t>form encoded data</w:t>
      </w:r>
      <w:proofErr w:type="gramEnd"/>
      <w:r>
        <w:t xml:space="preserve"> is sent, it looks strange on disk.</w:t>
      </w:r>
    </w:p>
    <w:p w:rsidR="00072E92" w:rsidRDefault="00072E92" w:rsidP="00072E92"/>
    <w:p w:rsidR="00072E92" w:rsidRDefault="00072E92" w:rsidP="00072E92">
      <w:r>
        <w:t>Test 1: Post request made from browser:</w:t>
      </w:r>
    </w:p>
    <w:p w:rsidR="00072E92" w:rsidRDefault="00072E92" w:rsidP="00072E92">
      <w:r>
        <w:tab/>
        <w:t>HTML Image:</w:t>
      </w:r>
    </w:p>
    <w:p w:rsidR="00072E92" w:rsidRDefault="00072E92" w:rsidP="00072E92">
      <w:r>
        <w:rPr>
          <w:noProof/>
        </w:rPr>
        <w:drawing>
          <wp:inline distT="0" distB="0" distL="0" distR="0" wp14:anchorId="2747CA8F" wp14:editId="2925186B">
            <wp:extent cx="4191000" cy="7889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07399" cy="792034"/>
                    </a:xfrm>
                    <a:prstGeom prst="rect">
                      <a:avLst/>
                    </a:prstGeom>
                  </pic:spPr>
                </pic:pic>
              </a:graphicData>
            </a:graphic>
          </wp:inline>
        </w:drawing>
      </w:r>
    </w:p>
    <w:p w:rsidR="00072E92" w:rsidRDefault="00072E92" w:rsidP="00072E92">
      <w:r>
        <w:t>This means that it will upload said file to a file called uploaded.txt on the server.</w:t>
      </w:r>
    </w:p>
    <w:p w:rsidR="00072E92" w:rsidRDefault="00072E92" w:rsidP="00072E92">
      <w:r>
        <w:tab/>
        <w:t>Expected behavior: File is uploaded. When requested via GET it will be shown.</w:t>
      </w:r>
    </w:p>
    <w:p w:rsidR="00072E92" w:rsidRDefault="00072E92" w:rsidP="00072E92">
      <w:r>
        <w:tab/>
        <w:t>Actual Behavior: File is uploaded. Sequence below.</w:t>
      </w:r>
    </w:p>
    <w:p w:rsidR="00072E92" w:rsidRDefault="00072E92" w:rsidP="00072E92">
      <w:r>
        <w:t>Image 1: Post</w:t>
      </w:r>
    </w:p>
    <w:p w:rsidR="00072E92" w:rsidRDefault="00072E92" w:rsidP="00072E92">
      <w:bookmarkStart w:id="0" w:name="_GoBack"/>
      <w:r>
        <w:rPr>
          <w:noProof/>
        </w:rPr>
        <w:drawing>
          <wp:inline distT="0" distB="0" distL="0" distR="0" wp14:anchorId="70BD9A84" wp14:editId="3721DA63">
            <wp:extent cx="2841427" cy="12287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53605" cy="1233991"/>
                    </a:xfrm>
                    <a:prstGeom prst="rect">
                      <a:avLst/>
                    </a:prstGeom>
                  </pic:spPr>
                </pic:pic>
              </a:graphicData>
            </a:graphic>
          </wp:inline>
        </w:drawing>
      </w:r>
      <w:bookmarkEnd w:id="0"/>
    </w:p>
    <w:p w:rsidR="00072E92" w:rsidRDefault="00072E92" w:rsidP="00072E92">
      <w:r>
        <w:t>Image 2: Pulled</w:t>
      </w:r>
    </w:p>
    <w:p w:rsidR="00072E92" w:rsidRDefault="00072E92" w:rsidP="00072E92">
      <w:r>
        <w:rPr>
          <w:noProof/>
        </w:rPr>
        <w:drawing>
          <wp:inline distT="0" distB="0" distL="0" distR="0" wp14:anchorId="6FD3CC87" wp14:editId="06A07B22">
            <wp:extent cx="2840990" cy="118815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22962" cy="1222438"/>
                    </a:xfrm>
                    <a:prstGeom prst="rect">
                      <a:avLst/>
                    </a:prstGeom>
                  </pic:spPr>
                </pic:pic>
              </a:graphicData>
            </a:graphic>
          </wp:inline>
        </w:drawing>
      </w:r>
    </w:p>
    <w:p w:rsidR="00ED623F" w:rsidRDefault="00ED623F" w:rsidP="00072E92"/>
    <w:p w:rsidR="00ED623F" w:rsidRDefault="00ED623F" w:rsidP="00072E92">
      <w:r>
        <w:t>Test 2: POST made with Postman</w:t>
      </w:r>
    </w:p>
    <w:p w:rsidR="00ED623F" w:rsidRDefault="00ED623F" w:rsidP="00072E92">
      <w:r>
        <w:tab/>
        <w:t>File: new.txt</w:t>
      </w:r>
    </w:p>
    <w:p w:rsidR="00ED623F" w:rsidRDefault="00ED623F" w:rsidP="00072E92">
      <w:r>
        <w:tab/>
        <w:t>Expected Behavior: 201 Created returned and file exists.</w:t>
      </w:r>
    </w:p>
    <w:p w:rsidR="00ED623F" w:rsidRDefault="00ED623F" w:rsidP="00072E92">
      <w:r>
        <w:tab/>
        <w:t>Actual Behavior: 201 Created and file exists.</w:t>
      </w:r>
    </w:p>
    <w:p w:rsidR="00E5260B" w:rsidRDefault="00E5260B" w:rsidP="00072E92">
      <w:r>
        <w:tab/>
        <w:t>Image:</w:t>
      </w:r>
    </w:p>
    <w:p w:rsidR="00E5260B" w:rsidRDefault="00E5260B" w:rsidP="00072E92">
      <w:r>
        <w:rPr>
          <w:noProof/>
        </w:rPr>
        <w:drawing>
          <wp:inline distT="0" distB="0" distL="0" distR="0" wp14:anchorId="780144BE" wp14:editId="05C79664">
            <wp:extent cx="2819400" cy="2044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29603" cy="2052100"/>
                    </a:xfrm>
                    <a:prstGeom prst="rect">
                      <a:avLst/>
                    </a:prstGeom>
                  </pic:spPr>
                </pic:pic>
              </a:graphicData>
            </a:graphic>
          </wp:inline>
        </w:drawing>
      </w:r>
    </w:p>
    <w:p w:rsidR="000211FB" w:rsidRDefault="000211FB" w:rsidP="00072E92"/>
    <w:p w:rsidR="000211FB" w:rsidRDefault="000211FB" w:rsidP="00072E92">
      <w:r>
        <w:t>Test 3: Post made with Postman replacing file</w:t>
      </w:r>
    </w:p>
    <w:p w:rsidR="000211FB" w:rsidRDefault="000211FB" w:rsidP="000211FB">
      <w:pPr>
        <w:ind w:firstLine="720"/>
      </w:pPr>
      <w:r>
        <w:t>File: uploaded.txt</w:t>
      </w:r>
    </w:p>
    <w:p w:rsidR="000211FB" w:rsidRDefault="000211FB" w:rsidP="000211FB">
      <w:pPr>
        <w:ind w:firstLine="720"/>
      </w:pPr>
      <w:r>
        <w:t>Image Prior to Upload:</w:t>
      </w:r>
    </w:p>
    <w:p w:rsidR="000211FB" w:rsidRDefault="000211FB" w:rsidP="000211FB">
      <w:pPr>
        <w:ind w:firstLine="720"/>
      </w:pPr>
      <w:r>
        <w:rPr>
          <w:noProof/>
        </w:rPr>
        <w:drawing>
          <wp:inline distT="0" distB="0" distL="0" distR="0" wp14:anchorId="62D72BA1" wp14:editId="1A509DA0">
            <wp:extent cx="5153025" cy="13049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53025" cy="1304925"/>
                    </a:xfrm>
                    <a:prstGeom prst="rect">
                      <a:avLst/>
                    </a:prstGeom>
                  </pic:spPr>
                </pic:pic>
              </a:graphicData>
            </a:graphic>
          </wp:inline>
        </w:drawing>
      </w:r>
    </w:p>
    <w:p w:rsidR="000211FB" w:rsidRDefault="000211FB" w:rsidP="000211FB">
      <w:pPr>
        <w:ind w:firstLine="720"/>
      </w:pPr>
      <w:r>
        <w:t>Expected Behavior: File Contents are replaced.</w:t>
      </w:r>
    </w:p>
    <w:p w:rsidR="000211FB" w:rsidRDefault="000211FB" w:rsidP="000211FB">
      <w:pPr>
        <w:ind w:firstLine="720"/>
      </w:pPr>
      <w:r>
        <w:t>Actual Behavior: File Contents are replaced.</w:t>
      </w:r>
    </w:p>
    <w:p w:rsidR="000211FB" w:rsidRDefault="000211FB" w:rsidP="000211FB">
      <w:pPr>
        <w:ind w:firstLine="720"/>
      </w:pPr>
      <w:r>
        <w:t>Image of Request:</w:t>
      </w:r>
    </w:p>
    <w:p w:rsidR="000211FB" w:rsidRDefault="000211FB" w:rsidP="000211FB">
      <w:pPr>
        <w:ind w:firstLine="720"/>
      </w:pPr>
      <w:r>
        <w:rPr>
          <w:noProof/>
        </w:rPr>
        <w:drawing>
          <wp:inline distT="0" distB="0" distL="0" distR="0" wp14:anchorId="72ACFD11" wp14:editId="79EC2203">
            <wp:extent cx="4086225" cy="31337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86225" cy="3133725"/>
                    </a:xfrm>
                    <a:prstGeom prst="rect">
                      <a:avLst/>
                    </a:prstGeom>
                  </pic:spPr>
                </pic:pic>
              </a:graphicData>
            </a:graphic>
          </wp:inline>
        </w:drawing>
      </w:r>
    </w:p>
    <w:p w:rsidR="000211FB" w:rsidRDefault="000211FB" w:rsidP="000211FB">
      <w:pPr>
        <w:ind w:firstLine="720"/>
      </w:pPr>
      <w:r>
        <w:t xml:space="preserve">Image </w:t>
      </w:r>
      <w:proofErr w:type="gramStart"/>
      <w:r>
        <w:t>After</w:t>
      </w:r>
      <w:proofErr w:type="gramEnd"/>
      <w:r>
        <w:t xml:space="preserve"> Upload:</w:t>
      </w:r>
    </w:p>
    <w:p w:rsidR="00273AAD" w:rsidRDefault="000211FB" w:rsidP="000211FB">
      <w:pPr>
        <w:ind w:firstLine="720"/>
      </w:pPr>
      <w:r>
        <w:rPr>
          <w:noProof/>
        </w:rPr>
        <w:drawing>
          <wp:inline distT="0" distB="0" distL="0" distR="0" wp14:anchorId="6F52874D" wp14:editId="22759930">
            <wp:extent cx="3257550" cy="895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57550" cy="895350"/>
                    </a:xfrm>
                    <a:prstGeom prst="rect">
                      <a:avLst/>
                    </a:prstGeom>
                  </pic:spPr>
                </pic:pic>
              </a:graphicData>
            </a:graphic>
          </wp:inline>
        </w:drawing>
      </w:r>
    </w:p>
    <w:p w:rsidR="00273AAD" w:rsidRDefault="00273AAD" w:rsidP="00273AAD">
      <w:r>
        <w:br w:type="page"/>
      </w:r>
    </w:p>
    <w:p w:rsidR="000211FB" w:rsidRDefault="00273AAD" w:rsidP="00273AAD">
      <w:pPr>
        <w:pStyle w:val="Heading2"/>
      </w:pPr>
      <w:r>
        <w:lastRenderedPageBreak/>
        <w:t>Put Request New File</w:t>
      </w:r>
    </w:p>
    <w:p w:rsidR="00273AAD" w:rsidRDefault="00273AAD" w:rsidP="00273AAD">
      <w:r>
        <w:t>Test 1: Postman with Put request and new file</w:t>
      </w:r>
    </w:p>
    <w:p w:rsidR="00273AAD" w:rsidRDefault="00273AAD" w:rsidP="00273AAD">
      <w:r>
        <w:tab/>
        <w:t>File: new_put.txt</w:t>
      </w:r>
    </w:p>
    <w:p w:rsidR="00273AAD" w:rsidRDefault="00273AAD" w:rsidP="00273AAD">
      <w:r>
        <w:tab/>
        <w:t>Expected Behavior: File is created and 201 Created is returned.</w:t>
      </w:r>
    </w:p>
    <w:p w:rsidR="00273AAD" w:rsidRDefault="00273AAD" w:rsidP="00273AAD">
      <w:r>
        <w:tab/>
        <w:t>Actual Behavior: File is created and 201 Created is returned.</w:t>
      </w:r>
    </w:p>
    <w:p w:rsidR="00273AAD" w:rsidRDefault="00273AAD" w:rsidP="00273AAD">
      <w:r>
        <w:tab/>
        <w:t>Request Image:</w:t>
      </w:r>
    </w:p>
    <w:p w:rsidR="00273AAD" w:rsidRDefault="00273AAD" w:rsidP="00273AAD">
      <w:r>
        <w:rPr>
          <w:noProof/>
        </w:rPr>
        <w:drawing>
          <wp:inline distT="0" distB="0" distL="0" distR="0" wp14:anchorId="7246DCCE" wp14:editId="464C4DE1">
            <wp:extent cx="4143375" cy="31623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43375" cy="3162300"/>
                    </a:xfrm>
                    <a:prstGeom prst="rect">
                      <a:avLst/>
                    </a:prstGeom>
                  </pic:spPr>
                </pic:pic>
              </a:graphicData>
            </a:graphic>
          </wp:inline>
        </w:drawing>
      </w:r>
    </w:p>
    <w:p w:rsidR="00990F68" w:rsidRDefault="00990F68" w:rsidP="00273AAD">
      <w:r>
        <w:tab/>
        <w:t>File Image:</w:t>
      </w:r>
    </w:p>
    <w:p w:rsidR="00097EED" w:rsidRDefault="00266FAB" w:rsidP="00273AAD">
      <w:r>
        <w:rPr>
          <w:noProof/>
        </w:rPr>
        <w:drawing>
          <wp:inline distT="0" distB="0" distL="0" distR="0" wp14:anchorId="7F0CE1C7" wp14:editId="4C1E36BD">
            <wp:extent cx="2971800" cy="8477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71800" cy="847725"/>
                    </a:xfrm>
                    <a:prstGeom prst="rect">
                      <a:avLst/>
                    </a:prstGeom>
                  </pic:spPr>
                </pic:pic>
              </a:graphicData>
            </a:graphic>
          </wp:inline>
        </w:drawing>
      </w:r>
    </w:p>
    <w:p w:rsidR="00097EED" w:rsidRDefault="00097EED" w:rsidP="00097EED">
      <w:r>
        <w:br w:type="page"/>
      </w:r>
    </w:p>
    <w:p w:rsidR="00990F68" w:rsidRDefault="00097EED" w:rsidP="00097EED">
      <w:pPr>
        <w:pStyle w:val="Heading2"/>
      </w:pPr>
      <w:r>
        <w:lastRenderedPageBreak/>
        <w:t>Put Request with Existing File</w:t>
      </w:r>
    </w:p>
    <w:p w:rsidR="00097EED" w:rsidRDefault="00097EED" w:rsidP="00097EED">
      <w:r>
        <w:t>Test 1: Postman with existing file.</w:t>
      </w:r>
    </w:p>
    <w:p w:rsidR="00097EED" w:rsidRDefault="00097EED" w:rsidP="00097EED">
      <w:r>
        <w:tab/>
        <w:t>File: new_put.txt</w:t>
      </w:r>
    </w:p>
    <w:p w:rsidR="00097EED" w:rsidRDefault="00097EED" w:rsidP="00097EED">
      <w:r>
        <w:tab/>
        <w:t>Expected Behavior: File is appended with contents of request and 202 Accepted is returned.</w:t>
      </w:r>
    </w:p>
    <w:p w:rsidR="00097EED" w:rsidRDefault="00097EED" w:rsidP="00097EED">
      <w:r>
        <w:tab/>
        <w:t xml:space="preserve">Actual Behavior: </w:t>
      </w:r>
      <w:r w:rsidR="00817A21">
        <w:t xml:space="preserve">File is appended with contents of request and </w:t>
      </w:r>
      <w:r w:rsidR="00EB228D">
        <w:t>202 Accepted</w:t>
      </w:r>
      <w:r w:rsidR="00817A21">
        <w:t xml:space="preserve"> is returned.</w:t>
      </w:r>
    </w:p>
    <w:p w:rsidR="00844E74" w:rsidRDefault="00844E74" w:rsidP="00097EED">
      <w:r>
        <w:tab/>
        <w:t>Request Image:</w:t>
      </w:r>
    </w:p>
    <w:p w:rsidR="00844E74" w:rsidRDefault="00B716D0" w:rsidP="00097EED">
      <w:r>
        <w:rPr>
          <w:noProof/>
        </w:rPr>
        <w:drawing>
          <wp:inline distT="0" distB="0" distL="0" distR="0" wp14:anchorId="35D536CC" wp14:editId="16982FE7">
            <wp:extent cx="4143375" cy="33051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43375" cy="3305175"/>
                    </a:xfrm>
                    <a:prstGeom prst="rect">
                      <a:avLst/>
                    </a:prstGeom>
                  </pic:spPr>
                </pic:pic>
              </a:graphicData>
            </a:graphic>
          </wp:inline>
        </w:drawing>
      </w:r>
    </w:p>
    <w:p w:rsidR="004237D5" w:rsidRDefault="004237D5" w:rsidP="00097EED">
      <w:r>
        <w:tab/>
        <w:t>File Image:</w:t>
      </w:r>
    </w:p>
    <w:p w:rsidR="00ED4B7D" w:rsidRDefault="004237D5" w:rsidP="00097EED">
      <w:r>
        <w:rPr>
          <w:noProof/>
        </w:rPr>
        <w:drawing>
          <wp:inline distT="0" distB="0" distL="0" distR="0" wp14:anchorId="44257A30" wp14:editId="1B33FCF4">
            <wp:extent cx="2695575" cy="9620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95575" cy="962025"/>
                    </a:xfrm>
                    <a:prstGeom prst="rect">
                      <a:avLst/>
                    </a:prstGeom>
                  </pic:spPr>
                </pic:pic>
              </a:graphicData>
            </a:graphic>
          </wp:inline>
        </w:drawing>
      </w:r>
    </w:p>
    <w:p w:rsidR="00ED4B7D" w:rsidRDefault="00ED4B7D" w:rsidP="00ED4B7D">
      <w:r>
        <w:br w:type="page"/>
      </w:r>
    </w:p>
    <w:p w:rsidR="004237D5" w:rsidRDefault="00ED4B7D" w:rsidP="00ED4B7D">
      <w:pPr>
        <w:pStyle w:val="Heading2"/>
      </w:pPr>
      <w:r>
        <w:lastRenderedPageBreak/>
        <w:t>Delete Request on existing file</w:t>
      </w:r>
    </w:p>
    <w:p w:rsidR="00ED4B7D" w:rsidRDefault="00ED4B7D" w:rsidP="00ED4B7D">
      <w:r>
        <w:t>Test 1: Delete the created file new_put.txt</w:t>
      </w:r>
    </w:p>
    <w:p w:rsidR="00ED4B7D" w:rsidRDefault="00ED4B7D" w:rsidP="00ED4B7D">
      <w:r>
        <w:tab/>
        <w:t>Expected Behavior: File is no longer in the web directory and 410 Gone is returned.</w:t>
      </w:r>
    </w:p>
    <w:p w:rsidR="00ED4B7D" w:rsidRDefault="00ED4B7D" w:rsidP="00ED4B7D">
      <w:r>
        <w:tab/>
        <w:t xml:space="preserve">Actual Behavior: File is no longer in directory and </w:t>
      </w:r>
      <w:r w:rsidR="00E9747B">
        <w:t>410 Gone</w:t>
      </w:r>
      <w:r>
        <w:t xml:space="preserve"> is returned.</w:t>
      </w:r>
    </w:p>
    <w:p w:rsidR="00ED4B7D" w:rsidRDefault="00ED4B7D" w:rsidP="00ED4B7D">
      <w:pPr>
        <w:ind w:firstLine="720"/>
      </w:pPr>
      <w:r>
        <w:t>Request Image:</w:t>
      </w:r>
    </w:p>
    <w:p w:rsidR="00ED4B7D" w:rsidRDefault="00ED4B7D" w:rsidP="00ED4B7D">
      <w:pPr>
        <w:ind w:firstLine="720"/>
      </w:pPr>
      <w:r>
        <w:rPr>
          <w:noProof/>
        </w:rPr>
        <w:drawing>
          <wp:inline distT="0" distB="0" distL="0" distR="0" wp14:anchorId="60716878" wp14:editId="18727B70">
            <wp:extent cx="4248150" cy="2705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b="29877"/>
                    <a:stretch/>
                  </pic:blipFill>
                  <pic:spPr bwMode="auto">
                    <a:xfrm>
                      <a:off x="0" y="0"/>
                      <a:ext cx="4248150" cy="2705100"/>
                    </a:xfrm>
                    <a:prstGeom prst="rect">
                      <a:avLst/>
                    </a:prstGeom>
                    <a:ln>
                      <a:noFill/>
                    </a:ln>
                    <a:extLst>
                      <a:ext uri="{53640926-AAD7-44D8-BBD7-CCE9431645EC}">
                        <a14:shadowObscured xmlns:a14="http://schemas.microsoft.com/office/drawing/2010/main"/>
                      </a:ext>
                    </a:extLst>
                  </pic:spPr>
                </pic:pic>
              </a:graphicData>
            </a:graphic>
          </wp:inline>
        </w:drawing>
      </w:r>
    </w:p>
    <w:p w:rsidR="00ED4B7D" w:rsidRDefault="00ED4B7D" w:rsidP="00ED4B7D">
      <w:pPr>
        <w:ind w:firstLine="720"/>
      </w:pPr>
      <w:r>
        <w:t>Directory Image:</w:t>
      </w:r>
    </w:p>
    <w:p w:rsidR="00AE77BE" w:rsidRDefault="002816C0" w:rsidP="00ED4B7D">
      <w:pPr>
        <w:ind w:firstLine="720"/>
      </w:pPr>
      <w:r>
        <w:rPr>
          <w:noProof/>
        </w:rPr>
        <w:drawing>
          <wp:inline distT="0" distB="0" distL="0" distR="0" wp14:anchorId="542EA909" wp14:editId="68911C66">
            <wp:extent cx="5657850" cy="20859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57850" cy="2085975"/>
                    </a:xfrm>
                    <a:prstGeom prst="rect">
                      <a:avLst/>
                    </a:prstGeom>
                  </pic:spPr>
                </pic:pic>
              </a:graphicData>
            </a:graphic>
          </wp:inline>
        </w:drawing>
      </w:r>
    </w:p>
    <w:p w:rsidR="00AE77BE" w:rsidRDefault="00AE77BE" w:rsidP="00AE77BE">
      <w:r>
        <w:br w:type="page"/>
      </w:r>
    </w:p>
    <w:p w:rsidR="00ED4B7D" w:rsidRDefault="004E4451" w:rsidP="004E4451">
      <w:pPr>
        <w:pStyle w:val="Heading2"/>
      </w:pPr>
      <w:r>
        <w:lastRenderedPageBreak/>
        <w:t>D</w:t>
      </w:r>
      <w:r w:rsidR="004F509A">
        <w:t>ELETE request with missing file</w:t>
      </w:r>
    </w:p>
    <w:p w:rsidR="004F509A" w:rsidRDefault="004F509A" w:rsidP="004F509A">
      <w:r>
        <w:t>Test 1: Postman missing file</w:t>
      </w:r>
    </w:p>
    <w:p w:rsidR="004F509A" w:rsidRDefault="004F509A" w:rsidP="004F509A">
      <w:r>
        <w:tab/>
        <w:t>Expected Behavior: 404 Not Found is returned</w:t>
      </w:r>
    </w:p>
    <w:p w:rsidR="004F509A" w:rsidRDefault="004F509A" w:rsidP="004F509A">
      <w:r>
        <w:tab/>
        <w:t>Actual Behavior: 404 Not Found is returned</w:t>
      </w:r>
    </w:p>
    <w:p w:rsidR="004F509A" w:rsidRDefault="004F509A" w:rsidP="004F509A">
      <w:r>
        <w:tab/>
        <w:t>Image:</w:t>
      </w:r>
    </w:p>
    <w:p w:rsidR="004F509A" w:rsidRPr="004F509A" w:rsidRDefault="004F509A" w:rsidP="004F509A">
      <w:r>
        <w:rPr>
          <w:noProof/>
        </w:rPr>
        <w:drawing>
          <wp:inline distT="0" distB="0" distL="0" distR="0" wp14:anchorId="74161EC0" wp14:editId="061FD869">
            <wp:extent cx="4000500" cy="29908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00500" cy="2990850"/>
                    </a:xfrm>
                    <a:prstGeom prst="rect">
                      <a:avLst/>
                    </a:prstGeom>
                  </pic:spPr>
                </pic:pic>
              </a:graphicData>
            </a:graphic>
          </wp:inline>
        </w:drawing>
      </w:r>
    </w:p>
    <w:p w:rsidR="004F509A" w:rsidRPr="004F509A" w:rsidRDefault="004F509A" w:rsidP="004F509A"/>
    <w:sectPr w:rsidR="004F509A" w:rsidRPr="004F509A" w:rsidSect="00521BE0">
      <w:headerReference w:type="first" r:id="rId3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69DA" w:rsidRDefault="008C69DA" w:rsidP="00521BE0">
      <w:r>
        <w:separator/>
      </w:r>
    </w:p>
  </w:endnote>
  <w:endnote w:type="continuationSeparator" w:id="0">
    <w:p w:rsidR="008C69DA" w:rsidRDefault="008C69DA" w:rsidP="00521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69DA" w:rsidRDefault="008C69DA" w:rsidP="00521BE0">
      <w:r>
        <w:separator/>
      </w:r>
    </w:p>
  </w:footnote>
  <w:footnote w:type="continuationSeparator" w:id="0">
    <w:p w:rsidR="008C69DA" w:rsidRDefault="008C69DA" w:rsidP="00521B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BE0" w:rsidRDefault="00521BE0">
    <w:pPr>
      <w:pStyle w:val="Header"/>
    </w:pPr>
    <w:r>
      <w:t>Milestone 1 Report</w:t>
    </w:r>
  </w:p>
  <w:p w:rsidR="00521BE0" w:rsidRDefault="00521BE0">
    <w:pPr>
      <w:pStyle w:val="Header"/>
    </w:pPr>
    <w:r>
      <w:t>Caleb Post, Matthew Lash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735FFC"/>
    <w:multiLevelType w:val="hybridMultilevel"/>
    <w:tmpl w:val="D3921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BE0"/>
    <w:rsid w:val="000211FB"/>
    <w:rsid w:val="00072E92"/>
    <w:rsid w:val="00097EED"/>
    <w:rsid w:val="00226094"/>
    <w:rsid w:val="00266FAB"/>
    <w:rsid w:val="00273AAD"/>
    <w:rsid w:val="002816C0"/>
    <w:rsid w:val="00365F03"/>
    <w:rsid w:val="00371C08"/>
    <w:rsid w:val="004237D5"/>
    <w:rsid w:val="004E4451"/>
    <w:rsid w:val="004F509A"/>
    <w:rsid w:val="00521BE0"/>
    <w:rsid w:val="005A487A"/>
    <w:rsid w:val="005B2D67"/>
    <w:rsid w:val="006058AB"/>
    <w:rsid w:val="00620E11"/>
    <w:rsid w:val="00650E7A"/>
    <w:rsid w:val="00704FBA"/>
    <w:rsid w:val="00817A21"/>
    <w:rsid w:val="00844E74"/>
    <w:rsid w:val="008C444E"/>
    <w:rsid w:val="008C69DA"/>
    <w:rsid w:val="008D7A22"/>
    <w:rsid w:val="00990F68"/>
    <w:rsid w:val="00A52D50"/>
    <w:rsid w:val="00AE77BE"/>
    <w:rsid w:val="00B716D0"/>
    <w:rsid w:val="00BC2377"/>
    <w:rsid w:val="00BF5D8E"/>
    <w:rsid w:val="00C13995"/>
    <w:rsid w:val="00DE1F35"/>
    <w:rsid w:val="00E5260B"/>
    <w:rsid w:val="00E749B3"/>
    <w:rsid w:val="00E9747B"/>
    <w:rsid w:val="00EA6EC8"/>
    <w:rsid w:val="00EB228D"/>
    <w:rsid w:val="00ED4B7D"/>
    <w:rsid w:val="00ED623F"/>
    <w:rsid w:val="00F6297F"/>
    <w:rsid w:val="00FB0027"/>
    <w:rsid w:val="00FD5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DBD6A7-D610-4221-95DF-3F736A811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Header">
    <w:name w:val="header"/>
    <w:basedOn w:val="Normal"/>
    <w:link w:val="HeaderChar"/>
    <w:uiPriority w:val="99"/>
    <w:unhideWhenUsed/>
    <w:rsid w:val="00521BE0"/>
    <w:pPr>
      <w:tabs>
        <w:tab w:val="center" w:pos="4680"/>
        <w:tab w:val="right" w:pos="9360"/>
      </w:tabs>
    </w:pPr>
  </w:style>
  <w:style w:type="character" w:customStyle="1" w:styleId="HeaderChar">
    <w:name w:val="Header Char"/>
    <w:basedOn w:val="DefaultParagraphFont"/>
    <w:link w:val="Header"/>
    <w:uiPriority w:val="99"/>
    <w:rsid w:val="00521BE0"/>
  </w:style>
  <w:style w:type="paragraph" w:styleId="Footer">
    <w:name w:val="footer"/>
    <w:basedOn w:val="Normal"/>
    <w:link w:val="FooterChar"/>
    <w:uiPriority w:val="99"/>
    <w:unhideWhenUsed/>
    <w:rsid w:val="00521BE0"/>
    <w:pPr>
      <w:tabs>
        <w:tab w:val="center" w:pos="4680"/>
        <w:tab w:val="right" w:pos="9360"/>
      </w:tabs>
    </w:pPr>
  </w:style>
  <w:style w:type="character" w:customStyle="1" w:styleId="FooterChar">
    <w:name w:val="Footer Char"/>
    <w:basedOn w:val="DefaultParagraphFont"/>
    <w:link w:val="Footer"/>
    <w:uiPriority w:val="99"/>
    <w:rsid w:val="00521B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stc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276</TotalTime>
  <Pages>13</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Post</dc:creator>
  <cp:keywords/>
  <dc:description/>
  <cp:lastModifiedBy>Caleb Post</cp:lastModifiedBy>
  <cp:revision>39</cp:revision>
  <dcterms:created xsi:type="dcterms:W3CDTF">2015-04-26T16:02:00Z</dcterms:created>
  <dcterms:modified xsi:type="dcterms:W3CDTF">2015-04-26T20:38:00Z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