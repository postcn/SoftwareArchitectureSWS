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A9D" w:rsidRDefault="00CE5A9D" w:rsidP="00CE5A9D">
      <w:pPr>
        <w:pStyle w:val="Heading1"/>
      </w:pPr>
      <w:r>
        <w:t>Change History</w:t>
      </w:r>
    </w:p>
    <w:p w:rsidR="00CE5A9D" w:rsidRDefault="00CE5A9D" w:rsidP="00CE5A9D">
      <w:r>
        <w:t>Revision Milestone 2:</w:t>
      </w:r>
    </w:p>
    <w:p w:rsidR="00CE5A9D" w:rsidRDefault="00CE5A9D" w:rsidP="00CE5A9D">
      <w:pPr>
        <w:pStyle w:val="ListParagraph"/>
        <w:numPr>
          <w:ilvl w:val="0"/>
          <w:numId w:val="2"/>
        </w:numPr>
      </w:pPr>
      <w:r>
        <w:t>Modified architecture to follow Servlets and Plugin Architecture</w:t>
      </w:r>
    </w:p>
    <w:p w:rsidR="009B6582" w:rsidRDefault="009B6582" w:rsidP="00CE5A9D">
      <w:pPr>
        <w:pStyle w:val="ListParagraph"/>
        <w:numPr>
          <w:ilvl w:val="0"/>
          <w:numId w:val="2"/>
        </w:numPr>
      </w:pPr>
      <w:r>
        <w:t>Updated Architecture and UML Diagrams</w:t>
      </w:r>
    </w:p>
    <w:p w:rsidR="00CE5A9D" w:rsidRDefault="00CE5A9D" w:rsidP="00CE5A9D">
      <w:pPr>
        <w:pStyle w:val="ListParagraph"/>
        <w:numPr>
          <w:ilvl w:val="0"/>
          <w:numId w:val="2"/>
        </w:numPr>
      </w:pPr>
      <w:r>
        <w:t>Added testing section for Servlet Features</w:t>
      </w:r>
    </w:p>
    <w:p w:rsidR="00CE5A9D" w:rsidRDefault="00CE5A9D" w:rsidP="00CE5A9D">
      <w:pPr>
        <w:pStyle w:val="ListParagraph"/>
        <w:numPr>
          <w:ilvl w:val="0"/>
          <w:numId w:val="2"/>
        </w:numPr>
      </w:pPr>
      <w:r>
        <w:t>Added explanation of extension mechanism</w:t>
      </w:r>
    </w:p>
    <w:p w:rsidR="00CE5A9D" w:rsidRDefault="00CE5A9D" w:rsidP="00CE5A9D">
      <w:pPr>
        <w:pStyle w:val="ListParagraph"/>
        <w:numPr>
          <w:ilvl w:val="0"/>
          <w:numId w:val="2"/>
        </w:numPr>
      </w:pPr>
      <w:r>
        <w:t>Feature Listing</w:t>
      </w:r>
    </w:p>
    <w:p w:rsidR="009B6582" w:rsidRDefault="00CE5A9D" w:rsidP="00CE5A9D">
      <w:pPr>
        <w:pStyle w:val="ListParagraph"/>
        <w:numPr>
          <w:ilvl w:val="0"/>
          <w:numId w:val="2"/>
        </w:numPr>
      </w:pPr>
      <w:r>
        <w:t>Expanded improvement section</w:t>
      </w:r>
    </w:p>
    <w:p w:rsidR="009B6582" w:rsidRDefault="009B6582" w:rsidP="009B6582"/>
    <w:p w:rsidR="009B6582" w:rsidRDefault="009B6582" w:rsidP="009B6582">
      <w:pPr>
        <w:pStyle w:val="Heading1"/>
      </w:pPr>
      <w:r>
        <w:t>Brief Explanation of Milestone Requirements</w:t>
      </w:r>
    </w:p>
    <w:p w:rsidR="009B6582" w:rsidRDefault="009B6582" w:rsidP="009B6582">
      <w:r>
        <w:t>W1 – GET Requests</w:t>
      </w:r>
    </w:p>
    <w:p w:rsidR="001E0919" w:rsidRDefault="009B6582" w:rsidP="009B6582">
      <w:r>
        <w:tab/>
        <w:t xml:space="preserve">GET Requests are handled by either the default implementation in the Servlet abstract class, or if overridden by the handle method, then they can be handled by the Plugin implementer. The default implementation of the GET request behavior is always available by calling the Servlet superclass handle method. GET requests are specified as accepted by a </w:t>
      </w:r>
      <w:r w:rsidR="007C52C4">
        <w:t>servlet by the accepted methods function. By default they are accepted. Overriding this behavior changes the accepted methods.</w:t>
      </w:r>
    </w:p>
    <w:p w:rsidR="001E0919" w:rsidRDefault="001E0919" w:rsidP="009B6582"/>
    <w:p w:rsidR="001E0919" w:rsidRDefault="001E0919" w:rsidP="009B6582">
      <w:r>
        <w:t>W2 – POST Requests</w:t>
      </w:r>
    </w:p>
    <w:p w:rsidR="00426F9F" w:rsidRDefault="001E0919" w:rsidP="009B6582">
      <w:r>
        <w:tab/>
        <w:t>POST Requests are handled in the same fashion as GET requests. The single point of entry through the handle method.</w:t>
      </w:r>
    </w:p>
    <w:p w:rsidR="00426F9F" w:rsidRDefault="00426F9F" w:rsidP="009B6582"/>
    <w:p w:rsidR="00426F9F" w:rsidRDefault="00426F9F" w:rsidP="009B6582">
      <w:r>
        <w:t>W3 – PUT Requests</w:t>
      </w:r>
    </w:p>
    <w:p w:rsidR="006929C5" w:rsidRDefault="00426F9F" w:rsidP="009B6582">
      <w:r>
        <w:tab/>
        <w:t>PUT Requests are handled in the same fashion as GET requests. The single point of entry through the handle method.</w:t>
      </w:r>
    </w:p>
    <w:p w:rsidR="006929C5" w:rsidRDefault="006929C5" w:rsidP="009B6582"/>
    <w:p w:rsidR="006929C5" w:rsidRDefault="006929C5" w:rsidP="009B6582">
      <w:r>
        <w:t>W4 – DELETE Requests</w:t>
      </w:r>
    </w:p>
    <w:p w:rsidR="006929C5" w:rsidRDefault="006929C5" w:rsidP="006929C5">
      <w:r>
        <w:tab/>
        <w:t>DELETE Requests are handled in the same fashion as GET requests. The single point of entry through the handle method.</w:t>
      </w:r>
    </w:p>
    <w:p w:rsidR="00F35487" w:rsidRDefault="00F35487" w:rsidP="006929C5"/>
    <w:p w:rsidR="00F35487" w:rsidRDefault="00F35487" w:rsidP="006929C5">
      <w:r>
        <w:t>The architecture allows for the plugin developers to either take advantage of the base system, with standard behavior for PUT, POST, GET, DELETE as implemented in Milestone 1, or to extend and override the handling of any or all of these methods.</w:t>
      </w:r>
    </w:p>
    <w:p w:rsidR="001B0435" w:rsidRDefault="001B0435" w:rsidP="006929C5"/>
    <w:p w:rsidR="001B0435" w:rsidRDefault="001B0435" w:rsidP="006929C5">
      <w:r>
        <w:t>P1 – Dynamic Loading</w:t>
      </w:r>
    </w:p>
    <w:p w:rsidR="001B0435" w:rsidRDefault="001B0435" w:rsidP="006929C5">
      <w:r>
        <w:tab/>
        <w:t>The Plugins Directory located at the execution directory for the web server, not necessarily within the hosted directory, is monitored for the addition of any new plugin files. Plugin files are bundled jars which have at least one class implementing the Plugin interface provided with our server. These plugins are loaded at startup from this directory and any new added during runtime are also loaded.</w:t>
      </w:r>
    </w:p>
    <w:p w:rsidR="001B0435" w:rsidRDefault="001B0435" w:rsidP="006929C5"/>
    <w:p w:rsidR="001B0435" w:rsidRDefault="001B0435" w:rsidP="006929C5">
      <w:r>
        <w:t>E1 – Root Context and Configurable Route</w:t>
      </w:r>
    </w:p>
    <w:p w:rsidR="001B0435" w:rsidRDefault="001B0435" w:rsidP="006929C5">
      <w:r>
        <w:tab/>
        <w:t xml:space="preserve">Each plugin specifies what servlets that it has at load time. Once the plugin is loaded, the servlets are requested from it. These servlets are registered by our server by using the configurable name of the plugin followed by the configurable name of the servlet. I.E. if we have a plugin named Log with developer specified name LogHandler and a servlet within that plugin of PostHandler registered as </w:t>
      </w:r>
      <w:r>
        <w:lastRenderedPageBreak/>
        <w:t>post by the developer then the servlet will be available at &lt;server path&gt;/LogHandler/post for clients. The name of the plugin and the servlets are managed by the developer that must implement the respective methods to return these names.</w:t>
      </w:r>
    </w:p>
    <w:p w:rsidR="001B0435" w:rsidRDefault="001B0435" w:rsidP="006929C5">
      <w:r>
        <w:tab/>
        <w:t>This does mean that there can be a conflict if there is more than one plugin with the same name and a servlet with the same name in each plugin. In this conflict case, the server will route all requests to the servlet registered last.</w:t>
      </w:r>
    </w:p>
    <w:p w:rsidR="001067A7" w:rsidRDefault="001067A7" w:rsidP="006929C5">
      <w:r>
        <w:tab/>
        <w:t>An example of this in action will be shown during the testing section with the plugins that we have implemented.</w:t>
      </w:r>
    </w:p>
    <w:p w:rsidR="00CE5A9D" w:rsidRDefault="00CE5A9D" w:rsidP="009B6582">
      <w:r>
        <w:br w:type="page"/>
      </w:r>
    </w:p>
    <w:p w:rsidR="00650E7A" w:rsidRDefault="00521BE0" w:rsidP="00521BE0">
      <w:pPr>
        <w:pStyle w:val="Heading1"/>
      </w:pPr>
      <w:r>
        <w:lastRenderedPageBreak/>
        <w:t>Architecture Diagram</w:t>
      </w:r>
    </w:p>
    <w:p w:rsidR="00521BE0" w:rsidRDefault="00521BE0" w:rsidP="00521BE0"/>
    <w:p w:rsidR="00521BE0" w:rsidRDefault="00001B50" w:rsidP="00521BE0">
      <w:r>
        <w:rPr>
          <w:noProof/>
        </w:rPr>
        <w:drawing>
          <wp:inline distT="0" distB="0" distL="0" distR="0" wp14:anchorId="5BD27EE9" wp14:editId="7E437A28">
            <wp:extent cx="5943600" cy="700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009130"/>
                    </a:xfrm>
                    <a:prstGeom prst="rect">
                      <a:avLst/>
                    </a:prstGeom>
                  </pic:spPr>
                </pic:pic>
              </a:graphicData>
            </a:graphic>
          </wp:inline>
        </w:drawing>
      </w:r>
    </w:p>
    <w:p w:rsidR="00371C08" w:rsidRDefault="00001B50" w:rsidP="00521BE0">
      <w:r>
        <w:t>Changes from previous: There is now a servlet layer below the Server layer that handles requests.</w:t>
      </w:r>
    </w:p>
    <w:p w:rsidR="00001B50" w:rsidRDefault="00001B50" w:rsidP="00521BE0"/>
    <w:p w:rsidR="00371C08" w:rsidRDefault="00371C08" w:rsidP="00521BE0">
      <w:r>
        <w:t>The UML for our server follows.</w:t>
      </w:r>
    </w:p>
    <w:p w:rsidR="00904ACB" w:rsidRDefault="00904ACB">
      <w:r>
        <w:br w:type="page"/>
      </w:r>
    </w:p>
    <w:p w:rsidR="00904ACB" w:rsidRDefault="00904ACB" w:rsidP="00904ACB">
      <w:pPr>
        <w:pStyle w:val="Heading1"/>
      </w:pPr>
      <w:r>
        <w:lastRenderedPageBreak/>
        <w:t>Feature Listing</w:t>
      </w:r>
      <w:r>
        <w:tab/>
      </w:r>
    </w:p>
    <w:p w:rsidR="00F52167" w:rsidRDefault="00F52167" w:rsidP="00F52167"/>
    <w:p w:rsidR="00F52167" w:rsidRPr="00F52167" w:rsidRDefault="00F52167" w:rsidP="00F52167"/>
    <w:p w:rsidR="00904ACB" w:rsidRDefault="00904ACB" w:rsidP="00904ACB">
      <w:r w:rsidRPr="003C7AEF">
        <w:rPr>
          <w:rStyle w:val="Heading3Char"/>
        </w:rPr>
        <w:t>GET Requests:</w:t>
      </w:r>
      <w:r>
        <w:t xml:space="preserve"> Design is was done by Caleb and Matt. Implementation was completed by Caleb.</w:t>
      </w:r>
    </w:p>
    <w:p w:rsidR="00904ACB" w:rsidRDefault="00904ACB" w:rsidP="00904ACB"/>
    <w:p w:rsidR="008F0583" w:rsidRDefault="008F0583" w:rsidP="00904ACB"/>
    <w:p w:rsidR="00904ACB" w:rsidRDefault="00904ACB" w:rsidP="00904ACB">
      <w:r w:rsidRPr="003C7AEF">
        <w:rPr>
          <w:rStyle w:val="Heading3Char"/>
        </w:rPr>
        <w:t>POST Requests:</w:t>
      </w:r>
      <w:r>
        <w:t xml:space="preserve"> Design is was done by Caleb and Matt.</w:t>
      </w:r>
      <w:r w:rsidRPr="00904ACB">
        <w:t xml:space="preserve"> </w:t>
      </w:r>
      <w:r>
        <w:t>Implementation was completed by Caleb.</w:t>
      </w:r>
    </w:p>
    <w:p w:rsidR="00904ACB" w:rsidRDefault="00904ACB" w:rsidP="00904ACB"/>
    <w:p w:rsidR="008F0583" w:rsidRDefault="008F0583" w:rsidP="00904ACB"/>
    <w:p w:rsidR="00904ACB" w:rsidRDefault="00904ACB" w:rsidP="00904ACB">
      <w:r w:rsidRPr="003C7AEF">
        <w:rPr>
          <w:rStyle w:val="Heading3Char"/>
        </w:rPr>
        <w:t>PUT Requests:</w:t>
      </w:r>
      <w:r w:rsidRPr="00904ACB">
        <w:t xml:space="preserve"> </w:t>
      </w:r>
      <w:r>
        <w:t>Design is was done by Caleb and Matt.</w:t>
      </w:r>
      <w:r w:rsidRPr="00904ACB">
        <w:t xml:space="preserve"> </w:t>
      </w:r>
      <w:r>
        <w:t>Implementation was completed by Caleb.</w:t>
      </w:r>
    </w:p>
    <w:p w:rsidR="00904ACB" w:rsidRDefault="00904ACB" w:rsidP="00904ACB"/>
    <w:p w:rsidR="008F0583" w:rsidRDefault="008F0583" w:rsidP="00904ACB"/>
    <w:p w:rsidR="00904ACB" w:rsidRDefault="00904ACB" w:rsidP="00904ACB">
      <w:r w:rsidRPr="003C7AEF">
        <w:rPr>
          <w:rStyle w:val="Heading3Char"/>
        </w:rPr>
        <w:t>DELETE Requests:</w:t>
      </w:r>
      <w:r w:rsidRPr="00904ACB">
        <w:t xml:space="preserve"> </w:t>
      </w:r>
      <w:r>
        <w:t>Design is was done by Caleb and Matt.</w:t>
      </w:r>
      <w:r w:rsidRPr="00904ACB">
        <w:t xml:space="preserve"> </w:t>
      </w:r>
      <w:r>
        <w:t>Implementation was completed by Caleb.</w:t>
      </w:r>
    </w:p>
    <w:p w:rsidR="00904ACB" w:rsidRDefault="00904ACB" w:rsidP="00904ACB"/>
    <w:p w:rsidR="008F0583" w:rsidRDefault="008F0583" w:rsidP="00904ACB"/>
    <w:p w:rsidR="00904ACB" w:rsidRDefault="00904ACB" w:rsidP="00904ACB">
      <w:r w:rsidRPr="003C7AEF">
        <w:rPr>
          <w:rStyle w:val="Heading3Char"/>
        </w:rPr>
        <w:t>Dynamic Loading:</w:t>
      </w:r>
      <w:r w:rsidRPr="00904ACB">
        <w:t xml:space="preserve"> </w:t>
      </w:r>
      <w:r>
        <w:t>Design is was done by Caleb and Matt.</w:t>
      </w:r>
      <w:r w:rsidRPr="00904ACB">
        <w:t xml:space="preserve"> </w:t>
      </w:r>
      <w:r>
        <w:t>Implementation was completed by Matt.</w:t>
      </w:r>
    </w:p>
    <w:p w:rsidR="00904ACB" w:rsidRDefault="00904ACB" w:rsidP="00904ACB"/>
    <w:p w:rsidR="008F0583" w:rsidRDefault="008F0583" w:rsidP="00904ACB"/>
    <w:p w:rsidR="00904ACB" w:rsidRDefault="00904ACB" w:rsidP="00904ACB">
      <w:r w:rsidRPr="003C7AEF">
        <w:rPr>
          <w:rStyle w:val="Heading3Char"/>
        </w:rPr>
        <w:t xml:space="preserve">Root Context and Configurable Route: </w:t>
      </w:r>
      <w:r>
        <w:t>Design is was done by Caleb and Matt.</w:t>
      </w:r>
      <w:r w:rsidRPr="00904ACB">
        <w:t xml:space="preserve"> </w:t>
      </w:r>
      <w:r>
        <w:t>Implementation was completed by Matt.</w:t>
      </w:r>
    </w:p>
    <w:p w:rsidR="00904ACB" w:rsidRDefault="00904ACB" w:rsidP="00904ACB"/>
    <w:p w:rsidR="00620E11" w:rsidRDefault="00904ACB" w:rsidP="00F6297F">
      <w:r>
        <w:br w:type="page"/>
      </w:r>
    </w:p>
    <w:p w:rsidR="009548DC" w:rsidRDefault="0077314D" w:rsidP="00F53C55">
      <w:pPr>
        <w:pStyle w:val="Heading1"/>
      </w:pPr>
      <w:r>
        <w:lastRenderedPageBreak/>
        <w:t>Testing Milestone 2</w:t>
      </w:r>
    </w:p>
    <w:p w:rsidR="009548DC" w:rsidRDefault="009548DC" w:rsidP="009548DC">
      <w:pPr>
        <w:rPr>
          <w:rFonts w:asciiTheme="majorHAnsi" w:eastAsiaTheme="majorEastAsia" w:hAnsiTheme="majorHAnsi" w:cstheme="majorBidi"/>
          <w:color w:val="2E74B5" w:themeColor="accent1" w:themeShade="BF"/>
          <w:sz w:val="32"/>
          <w:szCs w:val="32"/>
        </w:rPr>
      </w:pPr>
    </w:p>
    <w:p w:rsidR="009548DC" w:rsidRDefault="009548DC" w:rsidP="009548DC">
      <w:r>
        <w:t>Tests for Milestone 2 were made using Postman REST client.</w:t>
      </w:r>
    </w:p>
    <w:p w:rsidR="009548DC" w:rsidRDefault="009548DC" w:rsidP="009548DC"/>
    <w:p w:rsidR="009548DC" w:rsidRDefault="009548DC" w:rsidP="009548DC">
      <w:pPr>
        <w:pStyle w:val="Heading2"/>
      </w:pPr>
      <w:r>
        <w:t>Test 1: GET Request with Refactored Default Servlet</w:t>
      </w:r>
    </w:p>
    <w:p w:rsidR="009548DC" w:rsidRDefault="009548DC" w:rsidP="009548DC">
      <w:r>
        <w:t>Request: No File specified</w:t>
      </w:r>
    </w:p>
    <w:p w:rsidR="009548DC" w:rsidRDefault="009548DC" w:rsidP="009548DC">
      <w:r>
        <w:t>Expected Behavior: Index Page returned.</w:t>
      </w:r>
    </w:p>
    <w:p w:rsidR="009548DC" w:rsidRDefault="009548DC" w:rsidP="009548DC">
      <w:r>
        <w:t>Actual Behavior: Index Page returned.</w:t>
      </w:r>
    </w:p>
    <w:p w:rsidR="009548DC" w:rsidRPr="009548DC" w:rsidRDefault="009548DC" w:rsidP="009548DC">
      <w:r>
        <w:t>Images</w:t>
      </w:r>
    </w:p>
    <w:p w:rsidR="009548DC" w:rsidRDefault="009548DC" w:rsidP="009548DC"/>
    <w:p w:rsidR="00141F4C" w:rsidRDefault="00141F4C" w:rsidP="009548DC">
      <w:pPr>
        <w:rPr>
          <w:noProof/>
        </w:rPr>
      </w:pPr>
    </w:p>
    <w:p w:rsidR="00621D79" w:rsidRDefault="009548DC" w:rsidP="009548DC">
      <w:pPr>
        <w:rPr>
          <w:noProof/>
        </w:rPr>
      </w:pPr>
      <w:r>
        <w:rPr>
          <w:noProof/>
        </w:rPr>
        <w:drawing>
          <wp:inline distT="0" distB="0" distL="0" distR="0" wp14:anchorId="4F6431FF" wp14:editId="51DED2E9">
            <wp:extent cx="4248150" cy="4029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4029075"/>
                    </a:xfrm>
                    <a:prstGeom prst="rect">
                      <a:avLst/>
                    </a:prstGeom>
                    <a:noFill/>
                    <a:ln>
                      <a:noFill/>
                    </a:ln>
                  </pic:spPr>
                </pic:pic>
              </a:graphicData>
            </a:graphic>
          </wp:inline>
        </w:drawing>
      </w:r>
    </w:p>
    <w:p w:rsidR="00621D79" w:rsidRDefault="00621D79" w:rsidP="00621D79">
      <w:pPr>
        <w:rPr>
          <w:noProof/>
        </w:rPr>
      </w:pPr>
      <w:r>
        <w:rPr>
          <w:noProof/>
        </w:rPr>
        <w:br w:type="page"/>
      </w:r>
    </w:p>
    <w:p w:rsidR="009548DC" w:rsidRDefault="00621D79" w:rsidP="00621D79">
      <w:pPr>
        <w:pStyle w:val="Heading2"/>
        <w:rPr>
          <w:noProof/>
        </w:rPr>
      </w:pPr>
      <w:r>
        <w:rPr>
          <w:noProof/>
        </w:rPr>
        <w:lastRenderedPageBreak/>
        <w:t>Test 2: POST Request with Refactored Default Servlet</w:t>
      </w:r>
    </w:p>
    <w:p w:rsidR="00621D79" w:rsidRDefault="00621D79" w:rsidP="00621D79">
      <w:r>
        <w:t>Test: Post to create new file</w:t>
      </w:r>
    </w:p>
    <w:p w:rsidR="00621D79" w:rsidRDefault="00621D79" w:rsidP="00621D79">
      <w:r>
        <w:t>Expected Behavior: New file is created with body contents specified by POST</w:t>
      </w:r>
    </w:p>
    <w:p w:rsidR="00621D79" w:rsidRPr="00621D79" w:rsidRDefault="00621D79" w:rsidP="00621D79">
      <w:r>
        <w:t>Actual Behavior: New File is created with body contents specified by POST</w:t>
      </w:r>
    </w:p>
    <w:p w:rsidR="009548DC" w:rsidRDefault="009548DC" w:rsidP="009548DC">
      <w:r>
        <w:rPr>
          <w:noProof/>
        </w:rPr>
        <w:drawing>
          <wp:inline distT="0" distB="0" distL="0" distR="0" wp14:anchorId="6C4E153A" wp14:editId="0A913115">
            <wp:extent cx="4162425" cy="3105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2425" cy="3105150"/>
                    </a:xfrm>
                    <a:prstGeom prst="rect">
                      <a:avLst/>
                    </a:prstGeom>
                    <a:noFill/>
                    <a:ln>
                      <a:noFill/>
                    </a:ln>
                  </pic:spPr>
                </pic:pic>
              </a:graphicData>
            </a:graphic>
          </wp:inline>
        </w:drawing>
      </w:r>
    </w:p>
    <w:p w:rsidR="00EF4408" w:rsidRDefault="00EF4408">
      <w:pPr>
        <w:rPr>
          <w:rFonts w:asciiTheme="majorHAnsi" w:eastAsiaTheme="majorEastAsia" w:hAnsiTheme="majorHAnsi" w:cstheme="majorBidi"/>
          <w:color w:val="2E74B5" w:themeColor="accent1" w:themeShade="BF"/>
          <w:sz w:val="26"/>
          <w:szCs w:val="26"/>
        </w:rPr>
      </w:pPr>
      <w:r>
        <w:br w:type="page"/>
      </w:r>
    </w:p>
    <w:p w:rsidR="009548DC" w:rsidRDefault="00EF4408" w:rsidP="00EF4408">
      <w:pPr>
        <w:pStyle w:val="Heading2"/>
      </w:pPr>
      <w:r>
        <w:lastRenderedPageBreak/>
        <w:t>Test 3: PUT Request with Refactored Default Servlet</w:t>
      </w:r>
    </w:p>
    <w:p w:rsidR="004F4F35" w:rsidRDefault="004F4F35" w:rsidP="004F4F35">
      <w:r>
        <w:t>Put File: New File</w:t>
      </w:r>
    </w:p>
    <w:p w:rsidR="004F4F35" w:rsidRDefault="004F4F35" w:rsidP="004F4F35">
      <w:r>
        <w:t>Expected Behavior: New File is created with text from PUT request</w:t>
      </w:r>
    </w:p>
    <w:p w:rsidR="004F4F35" w:rsidRPr="004F4F35" w:rsidRDefault="004F4F35" w:rsidP="004F4F35">
      <w:r>
        <w:t>Actual Behavior: New File is created with te</w:t>
      </w:r>
      <w:r w:rsidR="00D71D07">
        <w:t>xt from PUT Request</w:t>
      </w:r>
    </w:p>
    <w:p w:rsidR="009548DC" w:rsidRDefault="009548DC" w:rsidP="009548DC">
      <w:r>
        <w:rPr>
          <w:noProof/>
        </w:rPr>
        <w:drawing>
          <wp:inline distT="0" distB="0" distL="0" distR="0" wp14:anchorId="7F14B264" wp14:editId="580C9645">
            <wp:extent cx="4152900" cy="31146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3114675"/>
                    </a:xfrm>
                    <a:prstGeom prst="rect">
                      <a:avLst/>
                    </a:prstGeom>
                    <a:noFill/>
                    <a:ln>
                      <a:noFill/>
                    </a:ln>
                  </pic:spPr>
                </pic:pic>
              </a:graphicData>
            </a:graphic>
          </wp:inline>
        </w:drawing>
      </w:r>
    </w:p>
    <w:p w:rsidR="00FA0167" w:rsidRDefault="00FA0167">
      <w:pPr>
        <w:rPr>
          <w:rFonts w:asciiTheme="majorHAnsi" w:eastAsiaTheme="majorEastAsia" w:hAnsiTheme="majorHAnsi" w:cstheme="majorBidi"/>
          <w:color w:val="2E74B5" w:themeColor="accent1" w:themeShade="BF"/>
          <w:sz w:val="26"/>
          <w:szCs w:val="26"/>
        </w:rPr>
      </w:pPr>
      <w:r>
        <w:br w:type="page"/>
      </w:r>
    </w:p>
    <w:p w:rsidR="009548DC" w:rsidRDefault="00E66529" w:rsidP="00E66529">
      <w:pPr>
        <w:pStyle w:val="Heading2"/>
      </w:pPr>
      <w:r>
        <w:lastRenderedPageBreak/>
        <w:t>Test 4: DELETE Request with Refactored Default Servlet</w:t>
      </w:r>
    </w:p>
    <w:p w:rsidR="00E66529" w:rsidRDefault="00E66529" w:rsidP="00E66529">
      <w:r>
        <w:t>Delete: Created file from PUT request</w:t>
      </w:r>
    </w:p>
    <w:p w:rsidR="00E66529" w:rsidRDefault="00E66529" w:rsidP="00E66529">
      <w:r>
        <w:t>Expected Beh</w:t>
      </w:r>
      <w:r w:rsidR="00DF7D75">
        <w:t>avior: File is deleted and 204 N</w:t>
      </w:r>
      <w:r>
        <w:t>o Content is returned</w:t>
      </w:r>
    </w:p>
    <w:p w:rsidR="00E66529" w:rsidRPr="00E66529" w:rsidRDefault="00E66529" w:rsidP="00E66529">
      <w:r>
        <w:t xml:space="preserve">Actual Behavior: </w:t>
      </w:r>
      <w:r w:rsidR="00DF7D75">
        <w:t>File is deleted and 204 No Content is returned</w:t>
      </w:r>
    </w:p>
    <w:p w:rsidR="009548DC" w:rsidRDefault="009548DC" w:rsidP="009548DC">
      <w:r>
        <w:rPr>
          <w:noProof/>
        </w:rPr>
        <w:drawing>
          <wp:inline distT="0" distB="0" distL="0" distR="0" wp14:anchorId="75EDBD4A" wp14:editId="3C83B320">
            <wp:extent cx="4476750" cy="3324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3324225"/>
                    </a:xfrm>
                    <a:prstGeom prst="rect">
                      <a:avLst/>
                    </a:prstGeom>
                    <a:noFill/>
                    <a:ln>
                      <a:noFill/>
                    </a:ln>
                  </pic:spPr>
                </pic:pic>
              </a:graphicData>
            </a:graphic>
          </wp:inline>
        </w:drawing>
      </w:r>
    </w:p>
    <w:p w:rsidR="00E12A53" w:rsidRDefault="00E12A53">
      <w:pPr>
        <w:rPr>
          <w:rFonts w:asciiTheme="majorHAnsi" w:eastAsiaTheme="majorEastAsia" w:hAnsiTheme="majorHAnsi" w:cstheme="majorBidi"/>
          <w:color w:val="2E74B5" w:themeColor="accent1" w:themeShade="BF"/>
          <w:sz w:val="26"/>
          <w:szCs w:val="26"/>
        </w:rPr>
      </w:pPr>
      <w:r>
        <w:br w:type="page"/>
      </w:r>
    </w:p>
    <w:p w:rsidR="009548DC" w:rsidRDefault="00E12A53" w:rsidP="00E12A53">
      <w:pPr>
        <w:pStyle w:val="Heading2"/>
      </w:pPr>
      <w:r>
        <w:lastRenderedPageBreak/>
        <w:t>Test 5: Plugin Architecture</w:t>
      </w:r>
    </w:p>
    <w:p w:rsidR="00E12A53" w:rsidRDefault="00E12A53" w:rsidP="00E12A53">
      <w:r>
        <w:t>Explanation: The Parrot Plugin is a plugin developed and designed to echo back the contents of any POST request to the client. It rejects anything other than a POST request using the method as described earlier, by overriding the default accepted methods in its servlet post.</w:t>
      </w:r>
    </w:p>
    <w:p w:rsidR="00E12A53" w:rsidRDefault="00E12A53" w:rsidP="00E12A53"/>
    <w:p w:rsidR="00E12A53" w:rsidRPr="00E12A53" w:rsidRDefault="00E12A53" w:rsidP="00E12A53">
      <w:r>
        <w:t>Parrot with POST request, returning back the content sent to it:</w:t>
      </w:r>
    </w:p>
    <w:p w:rsidR="009548DC" w:rsidRDefault="009548DC" w:rsidP="009548DC">
      <w:r>
        <w:rPr>
          <w:noProof/>
        </w:rPr>
        <w:drawing>
          <wp:inline distT="0" distB="0" distL="0" distR="0" wp14:anchorId="237B9430" wp14:editId="56F0CCCE">
            <wp:extent cx="4410075" cy="3343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0075" cy="3343275"/>
                    </a:xfrm>
                    <a:prstGeom prst="rect">
                      <a:avLst/>
                    </a:prstGeom>
                    <a:noFill/>
                    <a:ln>
                      <a:noFill/>
                    </a:ln>
                  </pic:spPr>
                </pic:pic>
              </a:graphicData>
            </a:graphic>
          </wp:inline>
        </w:drawing>
      </w:r>
    </w:p>
    <w:p w:rsidR="009548DC" w:rsidRDefault="00E12A53" w:rsidP="009548DC">
      <w:r>
        <w:t>Parrot with GET request, returning back method not allowed because of the overridden servlet behavior</w:t>
      </w:r>
    </w:p>
    <w:p w:rsidR="009548DC" w:rsidRDefault="009548DC" w:rsidP="009548DC">
      <w:r>
        <w:rPr>
          <w:noProof/>
        </w:rPr>
        <w:drawing>
          <wp:inline distT="0" distB="0" distL="0" distR="0" wp14:anchorId="6EEDCCBB" wp14:editId="33D4103B">
            <wp:extent cx="4391025" cy="30480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3048000"/>
                    </a:xfrm>
                    <a:prstGeom prst="rect">
                      <a:avLst/>
                    </a:prstGeom>
                    <a:noFill/>
                    <a:ln>
                      <a:noFill/>
                    </a:ln>
                  </pic:spPr>
                </pic:pic>
              </a:graphicData>
            </a:graphic>
          </wp:inline>
        </w:drawing>
      </w:r>
    </w:p>
    <w:p w:rsidR="0033466C" w:rsidRDefault="0033466C">
      <w:pPr>
        <w:rPr>
          <w:rFonts w:asciiTheme="majorHAnsi" w:eastAsiaTheme="majorEastAsia" w:hAnsiTheme="majorHAnsi" w:cstheme="majorBidi"/>
          <w:color w:val="2E74B5" w:themeColor="accent1" w:themeShade="BF"/>
          <w:sz w:val="26"/>
          <w:szCs w:val="26"/>
        </w:rPr>
      </w:pPr>
      <w:r>
        <w:br w:type="page"/>
      </w:r>
    </w:p>
    <w:p w:rsidR="009548DC" w:rsidRDefault="0033466C" w:rsidP="0033466C">
      <w:pPr>
        <w:pStyle w:val="Heading2"/>
      </w:pPr>
      <w:r>
        <w:lastRenderedPageBreak/>
        <w:t>Test 6: Data Plugin</w:t>
      </w:r>
    </w:p>
    <w:p w:rsidR="004709FC" w:rsidRDefault="0033466C" w:rsidP="0033466C">
      <w:r>
        <w:t>This plugin implements two different servlets which handle simple data manipulation. The first servlet</w:t>
      </w:r>
      <w:r w:rsidR="004709FC">
        <w:t xml:space="preserve"> is the Fill servlet. This servlet fills an HTML response with the body of a </w:t>
      </w:r>
      <w:r w:rsidR="00575CE9">
        <w:t>PUT</w:t>
      </w:r>
      <w:r w:rsidR="004709FC">
        <w:t xml:space="preserve"> request if it receives it by overriding the default implementation for </w:t>
      </w:r>
      <w:r w:rsidR="00575CE9">
        <w:t>PUT</w:t>
      </w:r>
      <w:r w:rsidR="004709FC">
        <w:t xml:space="preserve"> requests. It however does pass through non-</w:t>
      </w:r>
      <w:r w:rsidR="00575CE9">
        <w:t>PUT</w:t>
      </w:r>
      <w:r w:rsidR="004709FC">
        <w:t xml:space="preserve"> requests to the default Servlet behavior and so handles GET, DELETE, and </w:t>
      </w:r>
      <w:r w:rsidR="00575CE9">
        <w:t>POST</w:t>
      </w:r>
      <w:r w:rsidR="004709FC">
        <w:t xml:space="preserve"> like the default servlet.  The second servlet is the Log servlet. This servlet records the time that any GET request is made of it, and then writes this to a dedicated log file which is located in the root directory of the server. It rejects any other form of request.</w:t>
      </w:r>
    </w:p>
    <w:p w:rsidR="003F5D3E" w:rsidRDefault="003F5D3E" w:rsidP="0033466C"/>
    <w:p w:rsidR="003F5D3E" w:rsidRPr="0033466C" w:rsidRDefault="003F5D3E" w:rsidP="0033466C">
      <w:r>
        <w:t xml:space="preserve">Fill </w:t>
      </w:r>
      <w:r w:rsidR="00CD5E6B">
        <w:t>Servlet</w:t>
      </w:r>
      <w:r>
        <w:t xml:space="preserve"> with </w:t>
      </w:r>
      <w:r w:rsidR="00CD5E6B">
        <w:t>Put</w:t>
      </w:r>
      <w:r>
        <w:t xml:space="preserve"> request:</w:t>
      </w:r>
      <w:r w:rsidR="00CD5E6B">
        <w:t xml:space="preserve"> overridden behavior</w:t>
      </w:r>
    </w:p>
    <w:p w:rsidR="009548DC" w:rsidRDefault="009548DC" w:rsidP="009548DC">
      <w:r>
        <w:rPr>
          <w:noProof/>
        </w:rPr>
        <w:drawing>
          <wp:inline distT="0" distB="0" distL="0" distR="0" wp14:anchorId="697F694B" wp14:editId="57F7557C">
            <wp:extent cx="3343275" cy="2988237"/>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3159" cy="2997072"/>
                    </a:xfrm>
                    <a:prstGeom prst="rect">
                      <a:avLst/>
                    </a:prstGeom>
                    <a:noFill/>
                    <a:ln>
                      <a:noFill/>
                    </a:ln>
                  </pic:spPr>
                </pic:pic>
              </a:graphicData>
            </a:graphic>
          </wp:inline>
        </w:drawing>
      </w:r>
    </w:p>
    <w:p w:rsidR="009548DC" w:rsidRDefault="00CD5E6B" w:rsidP="009548DC">
      <w:r>
        <w:t>Fill Servlet with Post request: default behavior</w:t>
      </w:r>
    </w:p>
    <w:p w:rsidR="009548DC" w:rsidRDefault="009548DC" w:rsidP="009548DC">
      <w:r>
        <w:rPr>
          <w:noProof/>
        </w:rPr>
        <w:drawing>
          <wp:inline distT="0" distB="0" distL="0" distR="0" wp14:anchorId="46975DD3" wp14:editId="37F73115">
            <wp:extent cx="4238625" cy="31051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3105150"/>
                    </a:xfrm>
                    <a:prstGeom prst="rect">
                      <a:avLst/>
                    </a:prstGeom>
                    <a:noFill/>
                    <a:ln>
                      <a:noFill/>
                    </a:ln>
                  </pic:spPr>
                </pic:pic>
              </a:graphicData>
            </a:graphic>
          </wp:inline>
        </w:drawing>
      </w:r>
    </w:p>
    <w:p w:rsidR="00061A53" w:rsidRDefault="00061A53" w:rsidP="009548DC"/>
    <w:p w:rsidR="009548DC" w:rsidRDefault="00061A53" w:rsidP="009548DC">
      <w:r>
        <w:lastRenderedPageBreak/>
        <w:t xml:space="preserve">Log Servlet with Get request: </w:t>
      </w:r>
    </w:p>
    <w:p w:rsidR="009548DC" w:rsidRDefault="009548DC" w:rsidP="009548DC">
      <w:r>
        <w:rPr>
          <w:noProof/>
        </w:rPr>
        <w:drawing>
          <wp:inline distT="0" distB="0" distL="0" distR="0" wp14:anchorId="2122CCC5" wp14:editId="4F1668BF">
            <wp:extent cx="404812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2847975"/>
                    </a:xfrm>
                    <a:prstGeom prst="rect">
                      <a:avLst/>
                    </a:prstGeom>
                    <a:noFill/>
                    <a:ln>
                      <a:noFill/>
                    </a:ln>
                  </pic:spPr>
                </pic:pic>
              </a:graphicData>
            </a:graphic>
          </wp:inline>
        </w:drawing>
      </w:r>
    </w:p>
    <w:p w:rsidR="001978E8" w:rsidRDefault="001978E8" w:rsidP="009548DC">
      <w:r>
        <w:rPr>
          <w:noProof/>
        </w:rPr>
        <w:drawing>
          <wp:inline distT="0" distB="0" distL="0" distR="0" wp14:anchorId="74308254" wp14:editId="227B0E04">
            <wp:extent cx="4581525" cy="184750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9911" cy="1858956"/>
                    </a:xfrm>
                    <a:prstGeom prst="rect">
                      <a:avLst/>
                    </a:prstGeom>
                  </pic:spPr>
                </pic:pic>
              </a:graphicData>
            </a:graphic>
          </wp:inline>
        </w:drawing>
      </w:r>
    </w:p>
    <w:p w:rsidR="001978E8" w:rsidRDefault="001978E8" w:rsidP="009548DC"/>
    <w:p w:rsidR="009548DC" w:rsidRDefault="001978E8" w:rsidP="009548DC">
      <w:r>
        <w:t>Log Servlet</w:t>
      </w:r>
      <w:r w:rsidR="009548DC">
        <w:t xml:space="preserve"> non </w:t>
      </w:r>
      <w:r>
        <w:t>GET</w:t>
      </w:r>
      <w:r w:rsidR="009548DC">
        <w:t>:</w:t>
      </w:r>
    </w:p>
    <w:p w:rsidR="009548DC" w:rsidRDefault="009548DC" w:rsidP="009548DC">
      <w:r>
        <w:rPr>
          <w:noProof/>
        </w:rPr>
        <w:drawing>
          <wp:inline distT="0" distB="0" distL="0" distR="0" wp14:anchorId="29BD56A8" wp14:editId="5FB23AC1">
            <wp:extent cx="3095625" cy="239525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4056" cy="2424993"/>
                    </a:xfrm>
                    <a:prstGeom prst="rect">
                      <a:avLst/>
                    </a:prstGeom>
                    <a:noFill/>
                    <a:ln>
                      <a:noFill/>
                    </a:ln>
                  </pic:spPr>
                </pic:pic>
              </a:graphicData>
            </a:graphic>
          </wp:inline>
        </w:drawing>
      </w:r>
    </w:p>
    <w:p w:rsidR="009548DC" w:rsidRPr="004F509A" w:rsidRDefault="009548DC" w:rsidP="009548DC"/>
    <w:p w:rsidR="00931AEB" w:rsidRDefault="00931AEB" w:rsidP="00F53C55">
      <w:pPr>
        <w:pStyle w:val="Heading1"/>
      </w:pPr>
      <w:r>
        <w:br w:type="page"/>
      </w:r>
    </w:p>
    <w:p w:rsidR="00620E11" w:rsidRDefault="00620E11" w:rsidP="00620E11">
      <w:pPr>
        <w:pStyle w:val="Heading1"/>
      </w:pPr>
      <w:r>
        <w:lastRenderedPageBreak/>
        <w:t>Design Improvements</w:t>
      </w:r>
    </w:p>
    <w:p w:rsidR="00C42B87" w:rsidRDefault="00C42B87" w:rsidP="00C42B87"/>
    <w:p w:rsidR="00C42B87" w:rsidRDefault="00C42B87" w:rsidP="00C42B87">
      <w:pPr>
        <w:pStyle w:val="Heading2"/>
      </w:pPr>
      <w:r>
        <w:t>Milestone 2</w:t>
      </w:r>
    </w:p>
    <w:p w:rsidR="00C42B87" w:rsidRDefault="00CA4782" w:rsidP="00C42B87">
      <w:r>
        <w:t>Throttling mechanisms could be implemented to allow for the server to monitor connections that are consuming too many resources and limit them. This could be done proactively by blocking requests that are too consuming, or it could be done actively by killing threads that are consuming too many resources and blocking other clients.</w:t>
      </w:r>
    </w:p>
    <w:p w:rsidR="00CA4782" w:rsidRDefault="00CA4782" w:rsidP="00C42B87"/>
    <w:p w:rsidR="00CA4782" w:rsidRDefault="00CA4782" w:rsidP="00C42B87">
      <w:r>
        <w:t>Recover</w:t>
      </w:r>
      <w:r w:rsidR="00752B20">
        <w:t>y</w:t>
      </w:r>
      <w:r>
        <w:t xml:space="preserve"> mechanisms could be put into place such as request queueing and blocking if the server becomes stressed under too many requests being made at once.</w:t>
      </w:r>
    </w:p>
    <w:p w:rsidR="00F815AC" w:rsidRDefault="00F815AC" w:rsidP="00C42B87"/>
    <w:p w:rsidR="00F815AC" w:rsidRDefault="00F815AC" w:rsidP="00C42B87">
      <w:r>
        <w:t>If resources become a problem we may need to implement servlet cloning. Currently there is a single servlet instance hosted which handles all requests forwarded to that servlet. This works in the small scale scenario that we have been testing. We may need to multithread these servlets so that the same servlet can handle more than one request at a time, or we many need to clone the servlet in order to make each thread have a copy of it.</w:t>
      </w:r>
    </w:p>
    <w:p w:rsidR="0075735C" w:rsidRDefault="0075735C" w:rsidP="00C42B87"/>
    <w:p w:rsidR="00E13841" w:rsidRPr="00E13841" w:rsidRDefault="0075735C" w:rsidP="00E13841">
      <w:r>
        <w:t>Preventative measures could be implemented such as monitoring connections and requests, blocking any users who appear to be malicious and consuming more connections. This would help with preventing DDOS attacks against the server.</w:t>
      </w:r>
    </w:p>
    <w:p w:rsidR="00C42B87" w:rsidRDefault="00C42B87" w:rsidP="00620E11"/>
    <w:p w:rsidR="00C42B87" w:rsidRDefault="00C42B87" w:rsidP="00C42B87">
      <w:pPr>
        <w:pStyle w:val="Heading2"/>
      </w:pPr>
      <w:r>
        <w:t>Milestone 1</w:t>
      </w:r>
    </w:p>
    <w:p w:rsidR="00620E11" w:rsidRDefault="00620E11" w:rsidP="00620E11">
      <w:r>
        <w:t>As suggested by Chandan, we should do some work with a command pattern perhaps with the generation of the responses. The way that the code currently is, all the work is done within the factory and the system is not very extensible with the responses.</w:t>
      </w:r>
    </w:p>
    <w:p w:rsidR="00620E11" w:rsidRDefault="00620E11" w:rsidP="00620E11"/>
    <w:p w:rsidR="00FD5FCF" w:rsidRDefault="00620E11" w:rsidP="00620E11">
      <w:r>
        <w:t>Also, we could encapsulate the handling the HTTP messages into a more plugin like architecture. This would make it so that we could also handle different types of requests beyond HTTP requests without extensive modification of the system, only through adding a new plugin which respects the design we have put in place.</w:t>
      </w:r>
    </w:p>
    <w:p w:rsidR="00FD5FCF" w:rsidRDefault="00FD5FCF" w:rsidP="00FD5FCF">
      <w:r>
        <w:br w:type="page"/>
      </w:r>
    </w:p>
    <w:p w:rsidR="003C02AC" w:rsidRDefault="003C02AC" w:rsidP="003C02AC">
      <w:pPr>
        <w:pStyle w:val="Heading1"/>
      </w:pPr>
      <w:r>
        <w:lastRenderedPageBreak/>
        <w:t>Design Patterns</w:t>
      </w:r>
    </w:p>
    <w:p w:rsidR="003C02AC" w:rsidRDefault="003C02AC" w:rsidP="003C02AC"/>
    <w:p w:rsidR="003C02AC" w:rsidRDefault="003C02AC" w:rsidP="003C02AC">
      <w:r>
        <w:t>Factory Method – We make use of factory methods in our code getting the required handler for requests. This simplifies the code and decouples the handlers from the connection and the requests.</w:t>
      </w:r>
    </w:p>
    <w:p w:rsidR="003C02AC" w:rsidRDefault="003C02AC" w:rsidP="003C02AC"/>
    <w:p w:rsidR="003C02AC" w:rsidRDefault="003C02AC" w:rsidP="003C02AC">
      <w:r>
        <w:t>Thread Per Connection – We make use of this concurrency pattern to make the system be able to have more efficient multi-user support. It gives each user a dedicated thread for their requests.</w:t>
      </w:r>
    </w:p>
    <w:p w:rsidR="003C02AC" w:rsidRDefault="003C02AC" w:rsidP="003C02AC"/>
    <w:p w:rsidR="003C02AC" w:rsidRDefault="003C02AC" w:rsidP="003C02AC">
      <w:r>
        <w:t>Builder – We use a modification of the builder pattern when we generate the responses from the requests. There is a smaller number of parameters than is usual for the builder pattern, but it allows us to hide the complexity of creating and initializing a response from the connection handler and instead encapsulate it within the response factory.</w:t>
      </w:r>
    </w:p>
    <w:p w:rsidR="003C02AC" w:rsidRDefault="003C02AC" w:rsidP="003C02AC"/>
    <w:p w:rsidR="00BB7407" w:rsidRDefault="00BB7407">
      <w:pPr>
        <w:rPr>
          <w:rFonts w:asciiTheme="majorHAnsi" w:eastAsiaTheme="majorEastAsia" w:hAnsiTheme="majorHAnsi" w:cstheme="majorBidi"/>
          <w:color w:val="2E74B5" w:themeColor="accent1" w:themeShade="BF"/>
          <w:sz w:val="32"/>
          <w:szCs w:val="32"/>
        </w:rPr>
      </w:pPr>
      <w:r>
        <w:br w:type="page"/>
      </w:r>
    </w:p>
    <w:p w:rsidR="00620E11" w:rsidRDefault="00FD5FCF" w:rsidP="003C02AC">
      <w:pPr>
        <w:pStyle w:val="Heading1"/>
      </w:pPr>
      <w:r>
        <w:lastRenderedPageBreak/>
        <w:t>Testing</w:t>
      </w:r>
      <w:r w:rsidR="003C02AC">
        <w:t xml:space="preserve"> Milestone 1</w:t>
      </w:r>
    </w:p>
    <w:p w:rsidR="00FD5FCF" w:rsidRDefault="00FD5FCF" w:rsidP="00FD5FCF">
      <w:r>
        <w:t xml:space="preserve">All testing is being done using both the Google Chrome browser (Version </w:t>
      </w:r>
      <w:r w:rsidRPr="00FD5FCF">
        <w:t>42.0.2311.90 m</w:t>
      </w:r>
      <w:r>
        <w:t>) and the Postman REST client (v1) extension for Google Chrome</w:t>
      </w:r>
      <w:r w:rsidR="008D7A22">
        <w:t>, or by using the HTTP test utility supplied by Chandan Rupakheti for this project.</w:t>
      </w:r>
    </w:p>
    <w:p w:rsidR="00FD5FCF" w:rsidRPr="00FD5FCF" w:rsidRDefault="00FD5FCF" w:rsidP="00FD5FCF"/>
    <w:p w:rsidR="00FD5FCF" w:rsidRDefault="00FD5FCF" w:rsidP="00FD5FCF">
      <w:pPr>
        <w:pStyle w:val="Heading2"/>
      </w:pPr>
      <w:r>
        <w:t>Get Request</w:t>
      </w:r>
      <w:r w:rsidR="00BC2377">
        <w:t xml:space="preserve"> Successful</w:t>
      </w:r>
    </w:p>
    <w:p w:rsidR="00371C08" w:rsidRDefault="005A487A" w:rsidP="00371C08">
      <w:r>
        <w:t>Test 1: Tested Get request on existing resource using browser</w:t>
      </w:r>
    </w:p>
    <w:p w:rsidR="005A487A" w:rsidRDefault="005A487A" w:rsidP="00371C08">
      <w:r>
        <w:tab/>
        <w:t>Resource: /index.html</w:t>
      </w:r>
    </w:p>
    <w:p w:rsidR="005A487A" w:rsidRDefault="005A487A" w:rsidP="00371C08">
      <w:r>
        <w:tab/>
        <w:t>Expected Behavior: Screen renders the test page.</w:t>
      </w:r>
    </w:p>
    <w:p w:rsidR="005A487A" w:rsidRDefault="005A487A" w:rsidP="00371C08">
      <w:r>
        <w:tab/>
        <w:t>Actual Behavior: Screen renders the test page.</w:t>
      </w:r>
    </w:p>
    <w:p w:rsidR="005A487A" w:rsidRDefault="005A487A" w:rsidP="00371C08">
      <w:r>
        <w:tab/>
        <w:t>Image:</w:t>
      </w:r>
    </w:p>
    <w:p w:rsidR="005A487A" w:rsidRDefault="005A487A" w:rsidP="00371C08">
      <w:r>
        <w:rPr>
          <w:noProof/>
        </w:rPr>
        <w:drawing>
          <wp:inline distT="0" distB="0" distL="0" distR="0" wp14:anchorId="41A198EA" wp14:editId="79EB39F6">
            <wp:extent cx="3914775" cy="92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4775" cy="923925"/>
                    </a:xfrm>
                    <a:prstGeom prst="rect">
                      <a:avLst/>
                    </a:prstGeom>
                  </pic:spPr>
                </pic:pic>
              </a:graphicData>
            </a:graphic>
          </wp:inline>
        </w:drawing>
      </w:r>
    </w:p>
    <w:p w:rsidR="005A487A" w:rsidRDefault="005A487A" w:rsidP="00371C08"/>
    <w:p w:rsidR="005A487A" w:rsidRDefault="005A487A" w:rsidP="005A487A">
      <w:pPr>
        <w:ind w:left="720" w:hanging="720"/>
      </w:pPr>
      <w:r>
        <w:t>Test 2: Tested Get request on existing resource using Postman REST client</w:t>
      </w:r>
    </w:p>
    <w:p w:rsidR="005A487A" w:rsidRDefault="005A487A" w:rsidP="005A487A">
      <w:pPr>
        <w:ind w:left="720" w:hanging="720"/>
      </w:pPr>
      <w:r>
        <w:tab/>
        <w:t>Resource: /index.html</w:t>
      </w:r>
    </w:p>
    <w:p w:rsidR="005A487A" w:rsidRDefault="005A487A" w:rsidP="005A487A">
      <w:pPr>
        <w:ind w:left="720" w:hanging="720"/>
      </w:pPr>
      <w:r>
        <w:tab/>
        <w:t>Expected Behavior: HTML page is returned as xml and rendered in REST client with 200 OK</w:t>
      </w:r>
    </w:p>
    <w:p w:rsidR="005A487A" w:rsidRDefault="005A487A" w:rsidP="005A487A">
      <w:pPr>
        <w:ind w:left="720" w:hanging="720"/>
      </w:pPr>
      <w:r>
        <w:tab/>
        <w:t>Actual Behavior: HTML page is returned as xml and rendered in REST client with 200 OK</w:t>
      </w:r>
      <w:r>
        <w:br/>
        <w:t>Image:</w:t>
      </w:r>
    </w:p>
    <w:p w:rsidR="005A487A" w:rsidRDefault="005A487A" w:rsidP="005A487A">
      <w:pPr>
        <w:ind w:left="720" w:hanging="720"/>
      </w:pPr>
      <w:r>
        <w:rPr>
          <w:noProof/>
        </w:rPr>
        <w:drawing>
          <wp:inline distT="0" distB="0" distL="0" distR="0" wp14:anchorId="356F1CB8" wp14:editId="6FE815B4">
            <wp:extent cx="4048125" cy="383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3838575"/>
                    </a:xfrm>
                    <a:prstGeom prst="rect">
                      <a:avLst/>
                    </a:prstGeom>
                  </pic:spPr>
                </pic:pic>
              </a:graphicData>
            </a:graphic>
          </wp:inline>
        </w:drawing>
      </w:r>
    </w:p>
    <w:p w:rsidR="005B2D67" w:rsidRDefault="005B2D67" w:rsidP="005A487A">
      <w:pPr>
        <w:ind w:left="720" w:hanging="720"/>
      </w:pPr>
    </w:p>
    <w:p w:rsidR="005B2D67" w:rsidRDefault="005B2D67">
      <w:pPr>
        <w:rPr>
          <w:rFonts w:asciiTheme="majorHAnsi" w:eastAsiaTheme="majorEastAsia" w:hAnsiTheme="majorHAnsi" w:cstheme="majorBidi"/>
          <w:color w:val="2E74B5" w:themeColor="accent1" w:themeShade="BF"/>
          <w:sz w:val="26"/>
          <w:szCs w:val="26"/>
        </w:rPr>
      </w:pPr>
      <w:r>
        <w:br w:type="page"/>
      </w:r>
    </w:p>
    <w:p w:rsidR="005B2D67" w:rsidRDefault="005B2D67" w:rsidP="005B2D67">
      <w:pPr>
        <w:pStyle w:val="Heading2"/>
      </w:pPr>
      <w:r>
        <w:lastRenderedPageBreak/>
        <w:t>Get Request Missing Resource</w:t>
      </w:r>
    </w:p>
    <w:p w:rsidR="005B2D67" w:rsidRDefault="005B2D67" w:rsidP="005B2D67"/>
    <w:p w:rsidR="005B2D67" w:rsidRDefault="005B2D67" w:rsidP="005B2D67">
      <w:pPr>
        <w:ind w:left="720" w:hanging="720"/>
      </w:pPr>
      <w:r>
        <w:t>Test One: Missing resource using browser</w:t>
      </w:r>
    </w:p>
    <w:p w:rsidR="005B2D67" w:rsidRDefault="005B2D67" w:rsidP="005B2D67">
      <w:r>
        <w:tab/>
        <w:t>Resource: /nonexistent.txt</w:t>
      </w:r>
    </w:p>
    <w:p w:rsidR="005B2D67" w:rsidRDefault="005B2D67" w:rsidP="005B2D67">
      <w:r>
        <w:tab/>
        <w:t>Expected Result: Nothing is rendered.</w:t>
      </w:r>
    </w:p>
    <w:p w:rsidR="005B2D67" w:rsidRDefault="005B2D67" w:rsidP="005B2D67">
      <w:r>
        <w:tab/>
        <w:t>Actual Result: Nothing is rendered.</w:t>
      </w:r>
    </w:p>
    <w:p w:rsidR="005B2D67" w:rsidRDefault="005B2D67" w:rsidP="005B2D67">
      <w:r>
        <w:tab/>
        <w:t>Image:</w:t>
      </w:r>
    </w:p>
    <w:p w:rsidR="005B2D67" w:rsidRDefault="005B2D67" w:rsidP="005B2D67">
      <w:r>
        <w:rPr>
          <w:noProof/>
        </w:rPr>
        <w:drawing>
          <wp:inline distT="0" distB="0" distL="0" distR="0" wp14:anchorId="45BCA339" wp14:editId="7B0C41C3">
            <wp:extent cx="410527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1114425"/>
                    </a:xfrm>
                    <a:prstGeom prst="rect">
                      <a:avLst/>
                    </a:prstGeom>
                  </pic:spPr>
                </pic:pic>
              </a:graphicData>
            </a:graphic>
          </wp:inline>
        </w:drawing>
      </w:r>
    </w:p>
    <w:p w:rsidR="005B2D67" w:rsidRDefault="005B2D67" w:rsidP="005B2D67"/>
    <w:p w:rsidR="005B2D67" w:rsidRDefault="005B2D67" w:rsidP="005B2D67">
      <w:r>
        <w:t>Test Two: Missing resource using Postman</w:t>
      </w:r>
    </w:p>
    <w:p w:rsidR="005B2D67" w:rsidRDefault="005B2D67" w:rsidP="005B2D67">
      <w:r>
        <w:tab/>
        <w:t>Resource: /nonexistent.txt</w:t>
      </w:r>
    </w:p>
    <w:p w:rsidR="005B2D67" w:rsidRDefault="005B2D67" w:rsidP="005B2D67">
      <w:r>
        <w:tab/>
        <w:t>Expected Result: 404 Not Found is returned</w:t>
      </w:r>
    </w:p>
    <w:p w:rsidR="005B2D67" w:rsidRDefault="005B2D67" w:rsidP="005B2D67">
      <w:r>
        <w:tab/>
        <w:t>Actual Result: 404 Not Found is returned</w:t>
      </w:r>
    </w:p>
    <w:p w:rsidR="005B2D67" w:rsidRDefault="005B2D67" w:rsidP="005B2D67">
      <w:r>
        <w:tab/>
        <w:t>Image:</w:t>
      </w:r>
    </w:p>
    <w:p w:rsidR="005B2D67" w:rsidRDefault="005B2D67" w:rsidP="005B2D67">
      <w:r>
        <w:rPr>
          <w:noProof/>
        </w:rPr>
        <w:drawing>
          <wp:inline distT="0" distB="0" distL="0" distR="0" wp14:anchorId="7FEB924B" wp14:editId="555D7E0E">
            <wp:extent cx="41338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3850" cy="3076575"/>
                    </a:xfrm>
                    <a:prstGeom prst="rect">
                      <a:avLst/>
                    </a:prstGeom>
                  </pic:spPr>
                </pic:pic>
              </a:graphicData>
            </a:graphic>
          </wp:inline>
        </w:drawing>
      </w:r>
    </w:p>
    <w:p w:rsidR="008D7A22" w:rsidRDefault="008D7A22">
      <w:r>
        <w:br w:type="page"/>
      </w:r>
    </w:p>
    <w:p w:rsidR="008D7A22" w:rsidRDefault="008D7A22" w:rsidP="008D7A22">
      <w:pPr>
        <w:pStyle w:val="Heading2"/>
      </w:pPr>
      <w:r>
        <w:lastRenderedPageBreak/>
        <w:t>Malformed HTTP Request</w:t>
      </w:r>
    </w:p>
    <w:p w:rsidR="008D7A22" w:rsidRDefault="008D7A22" w:rsidP="008D7A22">
      <w:r>
        <w:t xml:space="preserve">Test One: Malformed HTTP request made with </w:t>
      </w:r>
      <w:r w:rsidR="00C13995">
        <w:t>HTTP Test Utility</w:t>
      </w:r>
    </w:p>
    <w:p w:rsidR="008D7A22" w:rsidRDefault="008D7A22" w:rsidP="008D7A22">
      <w:r>
        <w:tab/>
        <w:t>Resource: N/A</w:t>
      </w:r>
    </w:p>
    <w:p w:rsidR="008D7A22" w:rsidRDefault="008D7A22" w:rsidP="008D7A22">
      <w:r>
        <w:tab/>
        <w:t>Expected Result: 400 Bad Request Returned</w:t>
      </w:r>
    </w:p>
    <w:p w:rsidR="008D7A22" w:rsidRDefault="008D7A22" w:rsidP="008D7A22">
      <w:r>
        <w:tab/>
        <w:t xml:space="preserve">Actual Result: </w:t>
      </w:r>
      <w:r w:rsidR="00C13995">
        <w:t>400 Bad Request Returned</w:t>
      </w:r>
    </w:p>
    <w:p w:rsidR="00C13995" w:rsidRDefault="00A52D50" w:rsidP="008D7A22">
      <w:r>
        <w:rPr>
          <w:noProof/>
        </w:rPr>
        <w:drawing>
          <wp:inline distT="0" distB="0" distL="0" distR="0" wp14:anchorId="17E3F956" wp14:editId="1DD97B2F">
            <wp:extent cx="5943600" cy="5165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165725"/>
                    </a:xfrm>
                    <a:prstGeom prst="rect">
                      <a:avLst/>
                    </a:prstGeom>
                  </pic:spPr>
                </pic:pic>
              </a:graphicData>
            </a:graphic>
          </wp:inline>
        </w:drawing>
      </w:r>
    </w:p>
    <w:p w:rsidR="00EA6EC8" w:rsidRDefault="00EA6EC8" w:rsidP="008D7A22"/>
    <w:p w:rsidR="00EA6EC8" w:rsidRDefault="00EA6EC8" w:rsidP="008D7A22">
      <w:r>
        <w:t>The malformed piece of this packet is that we did not specify protocol.</w:t>
      </w:r>
    </w:p>
    <w:p w:rsidR="00EA6EC8" w:rsidRDefault="00C13995" w:rsidP="00C13995">
      <w:r>
        <w:br w:type="page"/>
      </w:r>
    </w:p>
    <w:p w:rsidR="00C13995" w:rsidRDefault="00C13995" w:rsidP="00C13995">
      <w:pPr>
        <w:pStyle w:val="Heading2"/>
      </w:pPr>
      <w:r>
        <w:lastRenderedPageBreak/>
        <w:t>Unsupported Method</w:t>
      </w:r>
    </w:p>
    <w:p w:rsidR="00C13995" w:rsidRDefault="00C13995" w:rsidP="00C13995">
      <w:r>
        <w:t>Test One: Test unsupported method using Postman</w:t>
      </w:r>
    </w:p>
    <w:p w:rsidR="00C13995" w:rsidRDefault="00C13995" w:rsidP="00C13995">
      <w:r>
        <w:tab/>
        <w:t>Method: OPTIONS</w:t>
      </w:r>
    </w:p>
    <w:p w:rsidR="00C13995" w:rsidRDefault="00C13995" w:rsidP="00C13995">
      <w:r>
        <w:tab/>
        <w:t>Expected Behavior: 405 Method Not Allowed Returned</w:t>
      </w:r>
    </w:p>
    <w:p w:rsidR="00C13995" w:rsidRDefault="00C13995" w:rsidP="00C13995">
      <w:r>
        <w:tab/>
        <w:t>Actual Behavior: 405 Method Not Allowed Returned</w:t>
      </w:r>
    </w:p>
    <w:p w:rsidR="00C13995" w:rsidRDefault="00C13995" w:rsidP="00C13995">
      <w:r>
        <w:tab/>
        <w:t>Image:</w:t>
      </w:r>
    </w:p>
    <w:p w:rsidR="00C13995" w:rsidRDefault="00C13995" w:rsidP="00C13995">
      <w:r>
        <w:rPr>
          <w:noProof/>
        </w:rPr>
        <w:drawing>
          <wp:inline distT="0" distB="0" distL="0" distR="0" wp14:anchorId="20494526" wp14:editId="3B1EF06B">
            <wp:extent cx="4105275" cy="3038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5275" cy="3038475"/>
                    </a:xfrm>
                    <a:prstGeom prst="rect">
                      <a:avLst/>
                    </a:prstGeom>
                  </pic:spPr>
                </pic:pic>
              </a:graphicData>
            </a:graphic>
          </wp:inline>
        </w:drawing>
      </w:r>
    </w:p>
    <w:p w:rsidR="00BF5D8E" w:rsidRDefault="00BF5D8E" w:rsidP="00C13995"/>
    <w:p w:rsidR="00BF5D8E" w:rsidRDefault="00BF5D8E" w:rsidP="00C13995">
      <w:r>
        <w:t>Test Two: Test Unsupported Method using HTTP Test Utility</w:t>
      </w:r>
    </w:p>
    <w:p w:rsidR="00BF5D8E" w:rsidRDefault="00BF5D8E" w:rsidP="00C13995">
      <w:r>
        <w:tab/>
        <w:t>Method: OPTIONS</w:t>
      </w:r>
    </w:p>
    <w:p w:rsidR="00BF5D8E" w:rsidRDefault="00BF5D8E" w:rsidP="00C13995">
      <w:r>
        <w:tab/>
        <w:t>Expected Behavior: 405 Method not Allowed Returned</w:t>
      </w:r>
    </w:p>
    <w:p w:rsidR="00BF5D8E" w:rsidRDefault="00BF5D8E" w:rsidP="00C13995">
      <w:r>
        <w:tab/>
        <w:t>Actual Behavior: 405 Method not Allowed Returned</w:t>
      </w:r>
    </w:p>
    <w:p w:rsidR="00BF5D8E" w:rsidRDefault="00BF5D8E" w:rsidP="00C13995">
      <w:r>
        <w:tab/>
        <w:t>Image:</w:t>
      </w:r>
    </w:p>
    <w:p w:rsidR="00365F03" w:rsidRDefault="00BF5D8E" w:rsidP="00C13995">
      <w:r>
        <w:rPr>
          <w:noProof/>
        </w:rPr>
        <w:drawing>
          <wp:inline distT="0" distB="0" distL="0" distR="0" wp14:anchorId="08A76856" wp14:editId="71A101C8">
            <wp:extent cx="3366992" cy="29241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7600" cy="2933388"/>
                    </a:xfrm>
                    <a:prstGeom prst="rect">
                      <a:avLst/>
                    </a:prstGeom>
                  </pic:spPr>
                </pic:pic>
              </a:graphicData>
            </a:graphic>
          </wp:inline>
        </w:drawing>
      </w:r>
    </w:p>
    <w:p w:rsidR="00365F03" w:rsidRDefault="00365F03" w:rsidP="00365F03">
      <w:r>
        <w:br w:type="page"/>
      </w:r>
    </w:p>
    <w:p w:rsidR="00BF5D8E" w:rsidRDefault="00365F03" w:rsidP="00365F03">
      <w:pPr>
        <w:pStyle w:val="Heading2"/>
      </w:pPr>
      <w:r>
        <w:lastRenderedPageBreak/>
        <w:t>HTTP Version Not Supported</w:t>
      </w:r>
    </w:p>
    <w:p w:rsidR="00365F03" w:rsidRDefault="00365F03" w:rsidP="00365F03">
      <w:r>
        <w:t>Test 1: Test version not supported using HTTP Test Client</w:t>
      </w:r>
    </w:p>
    <w:p w:rsidR="00365F03" w:rsidRDefault="00365F03" w:rsidP="00365F03">
      <w:r>
        <w:tab/>
        <w:t>HTTP Version: 1.0</w:t>
      </w:r>
    </w:p>
    <w:p w:rsidR="00365F03" w:rsidRDefault="00365F03" w:rsidP="00365F03">
      <w:r>
        <w:tab/>
        <w:t>Expected Result: 505 Version not supported returned</w:t>
      </w:r>
    </w:p>
    <w:p w:rsidR="00365F03" w:rsidRDefault="00365F03" w:rsidP="00365F03">
      <w:r>
        <w:tab/>
        <w:t>Actual Result: 505 Version not supported returned</w:t>
      </w:r>
    </w:p>
    <w:p w:rsidR="00365F03" w:rsidRDefault="00365F03" w:rsidP="00365F03">
      <w:r>
        <w:tab/>
        <w:t>Image:</w:t>
      </w:r>
    </w:p>
    <w:p w:rsidR="00365F03" w:rsidRDefault="00365F03" w:rsidP="00365F03">
      <w:r>
        <w:rPr>
          <w:noProof/>
        </w:rPr>
        <w:drawing>
          <wp:inline distT="0" distB="0" distL="0" distR="0" wp14:anchorId="36137876" wp14:editId="46794DA0">
            <wp:extent cx="5943600" cy="5140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40325"/>
                    </a:xfrm>
                    <a:prstGeom prst="rect">
                      <a:avLst/>
                    </a:prstGeom>
                  </pic:spPr>
                </pic:pic>
              </a:graphicData>
            </a:graphic>
          </wp:inline>
        </w:drawing>
      </w:r>
    </w:p>
    <w:p w:rsidR="00365F03" w:rsidRDefault="00365F03" w:rsidP="00365F03"/>
    <w:p w:rsidR="00226094" w:rsidRDefault="00365F03" w:rsidP="00365F03">
      <w:r>
        <w:t>The server that we have built explicitly only supports HTTP 1.1. It rejects outdated clients that are using 1.0.</w:t>
      </w:r>
    </w:p>
    <w:p w:rsidR="00226094" w:rsidRDefault="00226094" w:rsidP="00226094">
      <w:r>
        <w:br w:type="page"/>
      </w:r>
    </w:p>
    <w:p w:rsidR="00365F03" w:rsidRDefault="00226094" w:rsidP="00226094">
      <w:pPr>
        <w:pStyle w:val="Heading2"/>
      </w:pPr>
      <w:r>
        <w:lastRenderedPageBreak/>
        <w:t>Post Requ</w:t>
      </w:r>
      <w:r w:rsidR="00072E92">
        <w:t>e</w:t>
      </w:r>
      <w:r>
        <w:t>st</w:t>
      </w:r>
    </w:p>
    <w:p w:rsidR="00072E92" w:rsidRDefault="00072E92" w:rsidP="00072E92">
      <w:r>
        <w:t>Our post request implementation writes the body of the http message to disk. This means that when form encoded data is sent, it looks strange on disk.</w:t>
      </w:r>
    </w:p>
    <w:p w:rsidR="00072E92" w:rsidRDefault="00072E92" w:rsidP="00072E92"/>
    <w:p w:rsidR="00072E92" w:rsidRDefault="00072E92" w:rsidP="00072E92">
      <w:r>
        <w:t>Test 1: Post request made from browser:</w:t>
      </w:r>
    </w:p>
    <w:p w:rsidR="00072E92" w:rsidRDefault="00072E92" w:rsidP="00072E92">
      <w:r>
        <w:tab/>
        <w:t>HTML Image:</w:t>
      </w:r>
    </w:p>
    <w:p w:rsidR="00072E92" w:rsidRDefault="00072E92" w:rsidP="00072E92">
      <w:r>
        <w:rPr>
          <w:noProof/>
        </w:rPr>
        <w:drawing>
          <wp:inline distT="0" distB="0" distL="0" distR="0" wp14:anchorId="2747CA8F" wp14:editId="2925186B">
            <wp:extent cx="4191000" cy="788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07399" cy="792034"/>
                    </a:xfrm>
                    <a:prstGeom prst="rect">
                      <a:avLst/>
                    </a:prstGeom>
                  </pic:spPr>
                </pic:pic>
              </a:graphicData>
            </a:graphic>
          </wp:inline>
        </w:drawing>
      </w:r>
    </w:p>
    <w:p w:rsidR="00072E92" w:rsidRDefault="00072E92" w:rsidP="00072E92">
      <w:r>
        <w:t>This means that it will upload said file to a file called uploaded.txt on the server.</w:t>
      </w:r>
    </w:p>
    <w:p w:rsidR="00072E92" w:rsidRDefault="00072E92" w:rsidP="00072E92">
      <w:r>
        <w:tab/>
        <w:t>Expected behavior: File is uploaded. When requested via GET it will be shown.</w:t>
      </w:r>
    </w:p>
    <w:p w:rsidR="00072E92" w:rsidRDefault="00072E92" w:rsidP="00072E92">
      <w:r>
        <w:tab/>
        <w:t>Actual Behavior: File is uploaded. Sequence below.</w:t>
      </w:r>
    </w:p>
    <w:p w:rsidR="00072E92" w:rsidRDefault="00072E92" w:rsidP="00072E92">
      <w:r>
        <w:t>Image 1: Post</w:t>
      </w:r>
    </w:p>
    <w:p w:rsidR="00072E92" w:rsidRDefault="00072E92" w:rsidP="00072E92">
      <w:r>
        <w:rPr>
          <w:noProof/>
        </w:rPr>
        <w:drawing>
          <wp:inline distT="0" distB="0" distL="0" distR="0" wp14:anchorId="70BD9A84" wp14:editId="3721DA63">
            <wp:extent cx="2841427" cy="1228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3605" cy="1233991"/>
                    </a:xfrm>
                    <a:prstGeom prst="rect">
                      <a:avLst/>
                    </a:prstGeom>
                  </pic:spPr>
                </pic:pic>
              </a:graphicData>
            </a:graphic>
          </wp:inline>
        </w:drawing>
      </w:r>
    </w:p>
    <w:p w:rsidR="00072E92" w:rsidRDefault="00072E92" w:rsidP="00072E92">
      <w:r>
        <w:t>Image 2: Pulled</w:t>
      </w:r>
    </w:p>
    <w:p w:rsidR="00072E92" w:rsidRDefault="00072E92" w:rsidP="00072E92">
      <w:r>
        <w:rPr>
          <w:noProof/>
        </w:rPr>
        <w:drawing>
          <wp:inline distT="0" distB="0" distL="0" distR="0" wp14:anchorId="6FD3CC87" wp14:editId="06A07B22">
            <wp:extent cx="2840990" cy="11881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2962" cy="1222438"/>
                    </a:xfrm>
                    <a:prstGeom prst="rect">
                      <a:avLst/>
                    </a:prstGeom>
                  </pic:spPr>
                </pic:pic>
              </a:graphicData>
            </a:graphic>
          </wp:inline>
        </w:drawing>
      </w:r>
    </w:p>
    <w:p w:rsidR="00ED623F" w:rsidRDefault="00ED623F" w:rsidP="00072E92"/>
    <w:p w:rsidR="00ED623F" w:rsidRDefault="00ED623F" w:rsidP="00072E92">
      <w:r>
        <w:t>Test 2: POST made with Postman</w:t>
      </w:r>
    </w:p>
    <w:p w:rsidR="00ED623F" w:rsidRDefault="00ED623F" w:rsidP="00072E92">
      <w:r>
        <w:tab/>
        <w:t>File: new.txt</w:t>
      </w:r>
    </w:p>
    <w:p w:rsidR="00ED623F" w:rsidRDefault="00ED623F" w:rsidP="00072E92">
      <w:r>
        <w:tab/>
        <w:t>Expected Behavior: 201 Created returned and file exists.</w:t>
      </w:r>
    </w:p>
    <w:p w:rsidR="00ED623F" w:rsidRDefault="00ED623F" w:rsidP="00072E92">
      <w:r>
        <w:tab/>
        <w:t>Actual Behavior: 201 Created and file exists.</w:t>
      </w:r>
    </w:p>
    <w:p w:rsidR="00E5260B" w:rsidRDefault="00E5260B" w:rsidP="00072E92">
      <w:r>
        <w:tab/>
        <w:t>Image:</w:t>
      </w:r>
    </w:p>
    <w:p w:rsidR="00E5260B" w:rsidRDefault="00E5260B" w:rsidP="00072E92">
      <w:r>
        <w:rPr>
          <w:noProof/>
        </w:rPr>
        <w:drawing>
          <wp:inline distT="0" distB="0" distL="0" distR="0" wp14:anchorId="780144BE" wp14:editId="05C79664">
            <wp:extent cx="2819400" cy="2044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9603" cy="2052100"/>
                    </a:xfrm>
                    <a:prstGeom prst="rect">
                      <a:avLst/>
                    </a:prstGeom>
                  </pic:spPr>
                </pic:pic>
              </a:graphicData>
            </a:graphic>
          </wp:inline>
        </w:drawing>
      </w:r>
    </w:p>
    <w:p w:rsidR="000211FB" w:rsidRDefault="000211FB" w:rsidP="00072E92"/>
    <w:p w:rsidR="000211FB" w:rsidRDefault="000211FB" w:rsidP="00072E92">
      <w:r>
        <w:t>Test 3: Post made with Postman replacing file</w:t>
      </w:r>
    </w:p>
    <w:p w:rsidR="000211FB" w:rsidRDefault="000211FB" w:rsidP="000211FB">
      <w:pPr>
        <w:ind w:firstLine="720"/>
      </w:pPr>
      <w:r>
        <w:t>File: uploaded.txt</w:t>
      </w:r>
    </w:p>
    <w:p w:rsidR="000211FB" w:rsidRDefault="000211FB" w:rsidP="000211FB">
      <w:pPr>
        <w:ind w:firstLine="720"/>
      </w:pPr>
      <w:r>
        <w:t>Image Prior to Upload:</w:t>
      </w:r>
    </w:p>
    <w:p w:rsidR="000211FB" w:rsidRDefault="000211FB" w:rsidP="000211FB">
      <w:pPr>
        <w:ind w:firstLine="720"/>
      </w:pPr>
      <w:r>
        <w:rPr>
          <w:noProof/>
        </w:rPr>
        <w:drawing>
          <wp:inline distT="0" distB="0" distL="0" distR="0" wp14:anchorId="62D72BA1" wp14:editId="1A509DA0">
            <wp:extent cx="5153025" cy="1304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53025" cy="1304925"/>
                    </a:xfrm>
                    <a:prstGeom prst="rect">
                      <a:avLst/>
                    </a:prstGeom>
                  </pic:spPr>
                </pic:pic>
              </a:graphicData>
            </a:graphic>
          </wp:inline>
        </w:drawing>
      </w:r>
    </w:p>
    <w:p w:rsidR="000211FB" w:rsidRDefault="000211FB" w:rsidP="000211FB">
      <w:pPr>
        <w:ind w:firstLine="720"/>
      </w:pPr>
      <w:r>
        <w:t>Expected Behavior: File Contents are replaced.</w:t>
      </w:r>
    </w:p>
    <w:p w:rsidR="000211FB" w:rsidRDefault="000211FB" w:rsidP="000211FB">
      <w:pPr>
        <w:ind w:firstLine="720"/>
      </w:pPr>
      <w:r>
        <w:t>Actual Behavior: File Contents are replaced.</w:t>
      </w:r>
    </w:p>
    <w:p w:rsidR="000211FB" w:rsidRDefault="000211FB" w:rsidP="000211FB">
      <w:pPr>
        <w:ind w:firstLine="720"/>
      </w:pPr>
      <w:r>
        <w:t>Image of Request:</w:t>
      </w:r>
    </w:p>
    <w:p w:rsidR="000211FB" w:rsidRDefault="000211FB" w:rsidP="000211FB">
      <w:pPr>
        <w:ind w:firstLine="720"/>
      </w:pPr>
      <w:r>
        <w:rPr>
          <w:noProof/>
        </w:rPr>
        <w:drawing>
          <wp:inline distT="0" distB="0" distL="0" distR="0" wp14:anchorId="72ACFD11" wp14:editId="79EC2203">
            <wp:extent cx="4086225" cy="3133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86225" cy="3133725"/>
                    </a:xfrm>
                    <a:prstGeom prst="rect">
                      <a:avLst/>
                    </a:prstGeom>
                  </pic:spPr>
                </pic:pic>
              </a:graphicData>
            </a:graphic>
          </wp:inline>
        </w:drawing>
      </w:r>
    </w:p>
    <w:p w:rsidR="000211FB" w:rsidRDefault="000211FB" w:rsidP="000211FB">
      <w:pPr>
        <w:ind w:firstLine="720"/>
      </w:pPr>
      <w:r>
        <w:t>Image After Upload:</w:t>
      </w:r>
    </w:p>
    <w:p w:rsidR="00273AAD" w:rsidRDefault="000211FB" w:rsidP="000211FB">
      <w:pPr>
        <w:ind w:firstLine="720"/>
      </w:pPr>
      <w:r>
        <w:rPr>
          <w:noProof/>
        </w:rPr>
        <w:drawing>
          <wp:inline distT="0" distB="0" distL="0" distR="0" wp14:anchorId="6F52874D" wp14:editId="22759930">
            <wp:extent cx="325755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57550" cy="895350"/>
                    </a:xfrm>
                    <a:prstGeom prst="rect">
                      <a:avLst/>
                    </a:prstGeom>
                  </pic:spPr>
                </pic:pic>
              </a:graphicData>
            </a:graphic>
          </wp:inline>
        </w:drawing>
      </w:r>
    </w:p>
    <w:p w:rsidR="00273AAD" w:rsidRDefault="00273AAD" w:rsidP="00273AAD">
      <w:r>
        <w:br w:type="page"/>
      </w:r>
    </w:p>
    <w:p w:rsidR="000211FB" w:rsidRDefault="00273AAD" w:rsidP="00273AAD">
      <w:pPr>
        <w:pStyle w:val="Heading2"/>
      </w:pPr>
      <w:r>
        <w:lastRenderedPageBreak/>
        <w:t>Put Request New File</w:t>
      </w:r>
    </w:p>
    <w:p w:rsidR="00273AAD" w:rsidRDefault="00273AAD" w:rsidP="00273AAD">
      <w:r>
        <w:t>Test 1: Postman with Put request and new file</w:t>
      </w:r>
    </w:p>
    <w:p w:rsidR="00273AAD" w:rsidRDefault="00273AAD" w:rsidP="00273AAD">
      <w:r>
        <w:tab/>
        <w:t>File: new_put.txt</w:t>
      </w:r>
    </w:p>
    <w:p w:rsidR="00273AAD" w:rsidRDefault="00273AAD" w:rsidP="00273AAD">
      <w:r>
        <w:tab/>
        <w:t>Expected Behavior: File is created and 201 Created is returned.</w:t>
      </w:r>
    </w:p>
    <w:p w:rsidR="00273AAD" w:rsidRDefault="00273AAD" w:rsidP="00273AAD">
      <w:r>
        <w:tab/>
        <w:t>Actual Behavior: File is created and 201 Created is returned.</w:t>
      </w:r>
    </w:p>
    <w:p w:rsidR="00273AAD" w:rsidRDefault="00273AAD" w:rsidP="00273AAD">
      <w:r>
        <w:tab/>
        <w:t>Request Image:</w:t>
      </w:r>
    </w:p>
    <w:p w:rsidR="00273AAD" w:rsidRDefault="00273AAD" w:rsidP="00273AAD">
      <w:r>
        <w:rPr>
          <w:noProof/>
        </w:rPr>
        <w:drawing>
          <wp:inline distT="0" distB="0" distL="0" distR="0" wp14:anchorId="7246DCCE" wp14:editId="464C4DE1">
            <wp:extent cx="4143375" cy="3162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3375" cy="3162300"/>
                    </a:xfrm>
                    <a:prstGeom prst="rect">
                      <a:avLst/>
                    </a:prstGeom>
                  </pic:spPr>
                </pic:pic>
              </a:graphicData>
            </a:graphic>
          </wp:inline>
        </w:drawing>
      </w:r>
    </w:p>
    <w:p w:rsidR="00990F68" w:rsidRDefault="00990F68" w:rsidP="00273AAD">
      <w:r>
        <w:tab/>
        <w:t>File Image:</w:t>
      </w:r>
    </w:p>
    <w:p w:rsidR="00097EED" w:rsidRDefault="00266FAB" w:rsidP="00273AAD">
      <w:r>
        <w:rPr>
          <w:noProof/>
        </w:rPr>
        <w:drawing>
          <wp:inline distT="0" distB="0" distL="0" distR="0" wp14:anchorId="7F0CE1C7" wp14:editId="4C1E36BD">
            <wp:extent cx="29718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71800" cy="847725"/>
                    </a:xfrm>
                    <a:prstGeom prst="rect">
                      <a:avLst/>
                    </a:prstGeom>
                  </pic:spPr>
                </pic:pic>
              </a:graphicData>
            </a:graphic>
          </wp:inline>
        </w:drawing>
      </w:r>
    </w:p>
    <w:p w:rsidR="00097EED" w:rsidRDefault="00097EED" w:rsidP="00097EED">
      <w:r>
        <w:br w:type="page"/>
      </w:r>
    </w:p>
    <w:p w:rsidR="00990F68" w:rsidRDefault="00097EED" w:rsidP="00097EED">
      <w:pPr>
        <w:pStyle w:val="Heading2"/>
      </w:pPr>
      <w:r>
        <w:lastRenderedPageBreak/>
        <w:t>Put Request with Existing File</w:t>
      </w:r>
    </w:p>
    <w:p w:rsidR="00097EED" w:rsidRDefault="00097EED" w:rsidP="00097EED">
      <w:r>
        <w:t>Test 1: Postman with existing file.</w:t>
      </w:r>
    </w:p>
    <w:p w:rsidR="00097EED" w:rsidRDefault="00097EED" w:rsidP="00097EED">
      <w:r>
        <w:tab/>
        <w:t>File: new_put.txt</w:t>
      </w:r>
    </w:p>
    <w:p w:rsidR="00097EED" w:rsidRDefault="00097EED" w:rsidP="00097EED">
      <w:r>
        <w:tab/>
        <w:t>Expected Behavior: File is appended with contents of request and 202 Accepted is returned.</w:t>
      </w:r>
    </w:p>
    <w:p w:rsidR="00097EED" w:rsidRDefault="00097EED" w:rsidP="00097EED">
      <w:r>
        <w:tab/>
        <w:t xml:space="preserve">Actual Behavior: </w:t>
      </w:r>
      <w:r w:rsidR="00817A21">
        <w:t xml:space="preserve">File is appended with contents of request and </w:t>
      </w:r>
      <w:r w:rsidR="00EB228D">
        <w:t>202 Accepted</w:t>
      </w:r>
      <w:r w:rsidR="00817A21">
        <w:t xml:space="preserve"> is returned.</w:t>
      </w:r>
    </w:p>
    <w:p w:rsidR="00844E74" w:rsidRDefault="00844E74" w:rsidP="00097EED">
      <w:r>
        <w:tab/>
        <w:t>Request Image:</w:t>
      </w:r>
    </w:p>
    <w:p w:rsidR="00844E74" w:rsidRDefault="00B716D0" w:rsidP="00097EED">
      <w:r>
        <w:rPr>
          <w:noProof/>
        </w:rPr>
        <w:drawing>
          <wp:inline distT="0" distB="0" distL="0" distR="0" wp14:anchorId="35D536CC" wp14:editId="16982FE7">
            <wp:extent cx="4143375" cy="3305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43375" cy="3305175"/>
                    </a:xfrm>
                    <a:prstGeom prst="rect">
                      <a:avLst/>
                    </a:prstGeom>
                  </pic:spPr>
                </pic:pic>
              </a:graphicData>
            </a:graphic>
          </wp:inline>
        </w:drawing>
      </w:r>
    </w:p>
    <w:p w:rsidR="004237D5" w:rsidRDefault="004237D5" w:rsidP="00097EED">
      <w:r>
        <w:tab/>
        <w:t>File Image:</w:t>
      </w:r>
    </w:p>
    <w:p w:rsidR="00ED4B7D" w:rsidRDefault="004237D5" w:rsidP="00097EED">
      <w:r>
        <w:rPr>
          <w:noProof/>
        </w:rPr>
        <w:drawing>
          <wp:inline distT="0" distB="0" distL="0" distR="0" wp14:anchorId="44257A30" wp14:editId="1B33FCF4">
            <wp:extent cx="2695575" cy="962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5575" cy="962025"/>
                    </a:xfrm>
                    <a:prstGeom prst="rect">
                      <a:avLst/>
                    </a:prstGeom>
                  </pic:spPr>
                </pic:pic>
              </a:graphicData>
            </a:graphic>
          </wp:inline>
        </w:drawing>
      </w:r>
    </w:p>
    <w:p w:rsidR="00ED4B7D" w:rsidRDefault="00ED4B7D" w:rsidP="00ED4B7D">
      <w:r>
        <w:br w:type="page"/>
      </w:r>
    </w:p>
    <w:p w:rsidR="004237D5" w:rsidRDefault="00ED4B7D" w:rsidP="00ED4B7D">
      <w:pPr>
        <w:pStyle w:val="Heading2"/>
      </w:pPr>
      <w:r>
        <w:lastRenderedPageBreak/>
        <w:t>Delete Request on existing file</w:t>
      </w:r>
    </w:p>
    <w:p w:rsidR="00ED4B7D" w:rsidRDefault="00ED4B7D" w:rsidP="00ED4B7D">
      <w:r>
        <w:t>Test 1: Delete the created file new_put.txt</w:t>
      </w:r>
    </w:p>
    <w:p w:rsidR="00ED4B7D" w:rsidRDefault="00ED4B7D" w:rsidP="00ED4B7D">
      <w:r>
        <w:tab/>
        <w:t>Expected Behavior: File is no longer in the web directory and 410 Gone is returned.</w:t>
      </w:r>
    </w:p>
    <w:p w:rsidR="00ED4B7D" w:rsidRDefault="00ED4B7D" w:rsidP="00ED4B7D">
      <w:r>
        <w:tab/>
        <w:t xml:space="preserve">Actual Behavior: File is no longer in directory and </w:t>
      </w:r>
      <w:r w:rsidR="00E9747B">
        <w:t>410 Gone</w:t>
      </w:r>
      <w:r>
        <w:t xml:space="preserve"> is returned.</w:t>
      </w:r>
    </w:p>
    <w:p w:rsidR="00ED4B7D" w:rsidRDefault="00ED4B7D" w:rsidP="00ED4B7D">
      <w:pPr>
        <w:ind w:firstLine="720"/>
      </w:pPr>
      <w:r>
        <w:t>Request Image:</w:t>
      </w:r>
    </w:p>
    <w:p w:rsidR="00ED4B7D" w:rsidRDefault="00ED4B7D" w:rsidP="00ED4B7D">
      <w:pPr>
        <w:ind w:firstLine="720"/>
      </w:pPr>
      <w:r>
        <w:rPr>
          <w:noProof/>
        </w:rPr>
        <w:drawing>
          <wp:inline distT="0" distB="0" distL="0" distR="0" wp14:anchorId="60716878" wp14:editId="18727B70">
            <wp:extent cx="4248150" cy="270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29877"/>
                    <a:stretch/>
                  </pic:blipFill>
                  <pic:spPr bwMode="auto">
                    <a:xfrm>
                      <a:off x="0" y="0"/>
                      <a:ext cx="4248150" cy="2705100"/>
                    </a:xfrm>
                    <a:prstGeom prst="rect">
                      <a:avLst/>
                    </a:prstGeom>
                    <a:ln>
                      <a:noFill/>
                    </a:ln>
                    <a:extLst>
                      <a:ext uri="{53640926-AAD7-44D8-BBD7-CCE9431645EC}">
                        <a14:shadowObscured xmlns:a14="http://schemas.microsoft.com/office/drawing/2010/main"/>
                      </a:ext>
                    </a:extLst>
                  </pic:spPr>
                </pic:pic>
              </a:graphicData>
            </a:graphic>
          </wp:inline>
        </w:drawing>
      </w:r>
    </w:p>
    <w:p w:rsidR="00ED4B7D" w:rsidRDefault="00ED4B7D" w:rsidP="00ED4B7D">
      <w:pPr>
        <w:ind w:firstLine="720"/>
      </w:pPr>
      <w:r>
        <w:t>Directory Image:</w:t>
      </w:r>
    </w:p>
    <w:p w:rsidR="00AE77BE" w:rsidRDefault="002816C0" w:rsidP="00ED4B7D">
      <w:pPr>
        <w:ind w:firstLine="720"/>
      </w:pPr>
      <w:r>
        <w:rPr>
          <w:noProof/>
        </w:rPr>
        <w:drawing>
          <wp:inline distT="0" distB="0" distL="0" distR="0" wp14:anchorId="542EA909" wp14:editId="68911C66">
            <wp:extent cx="5657850" cy="20859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57850" cy="2085975"/>
                    </a:xfrm>
                    <a:prstGeom prst="rect">
                      <a:avLst/>
                    </a:prstGeom>
                  </pic:spPr>
                </pic:pic>
              </a:graphicData>
            </a:graphic>
          </wp:inline>
        </w:drawing>
      </w:r>
    </w:p>
    <w:p w:rsidR="00AE77BE" w:rsidRDefault="00AE77BE" w:rsidP="00AE77BE">
      <w:r>
        <w:br w:type="page"/>
      </w:r>
    </w:p>
    <w:p w:rsidR="00ED4B7D" w:rsidRDefault="004E4451" w:rsidP="004E4451">
      <w:pPr>
        <w:pStyle w:val="Heading2"/>
      </w:pPr>
      <w:r>
        <w:lastRenderedPageBreak/>
        <w:t>D</w:t>
      </w:r>
      <w:r w:rsidR="004F509A">
        <w:t>ELETE request with missing file</w:t>
      </w:r>
    </w:p>
    <w:p w:rsidR="004F509A" w:rsidRDefault="004F509A" w:rsidP="004F509A">
      <w:r>
        <w:t>Test 1: Postman missing file</w:t>
      </w:r>
    </w:p>
    <w:p w:rsidR="004F509A" w:rsidRDefault="004F509A" w:rsidP="004F509A">
      <w:r>
        <w:tab/>
        <w:t>Expected Behavior: 404 Not Found is returned</w:t>
      </w:r>
    </w:p>
    <w:p w:rsidR="004F509A" w:rsidRDefault="004F509A" w:rsidP="004F509A">
      <w:r>
        <w:tab/>
        <w:t>Actual Behavior: 404 Not Found is returned</w:t>
      </w:r>
    </w:p>
    <w:p w:rsidR="004F509A" w:rsidRDefault="004F509A" w:rsidP="004F509A">
      <w:r>
        <w:tab/>
        <w:t>Image:</w:t>
      </w:r>
    </w:p>
    <w:p w:rsidR="004F509A" w:rsidRPr="004F509A" w:rsidRDefault="004F509A" w:rsidP="004F509A">
      <w:r>
        <w:rPr>
          <w:noProof/>
        </w:rPr>
        <w:drawing>
          <wp:inline distT="0" distB="0" distL="0" distR="0" wp14:anchorId="74161EC0" wp14:editId="061FD869">
            <wp:extent cx="4000500" cy="2990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00500" cy="2990850"/>
                    </a:xfrm>
                    <a:prstGeom prst="rect">
                      <a:avLst/>
                    </a:prstGeom>
                  </pic:spPr>
                </pic:pic>
              </a:graphicData>
            </a:graphic>
          </wp:inline>
        </w:drawing>
      </w:r>
    </w:p>
    <w:p w:rsidR="004F509A" w:rsidRDefault="004F509A"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p w:rsidR="00611E4F" w:rsidRDefault="00611E4F" w:rsidP="004F509A"/>
    <w:sectPr w:rsidR="00611E4F" w:rsidSect="00521BE0">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05F" w:rsidRDefault="0077005F" w:rsidP="00521BE0">
      <w:r>
        <w:separator/>
      </w:r>
    </w:p>
  </w:endnote>
  <w:endnote w:type="continuationSeparator" w:id="0">
    <w:p w:rsidR="0077005F" w:rsidRDefault="0077005F" w:rsidP="0052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A97" w:rsidRDefault="00762A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A97" w:rsidRDefault="00762A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A97" w:rsidRDefault="00762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05F" w:rsidRDefault="0077005F" w:rsidP="00521BE0">
      <w:r>
        <w:separator/>
      </w:r>
    </w:p>
  </w:footnote>
  <w:footnote w:type="continuationSeparator" w:id="0">
    <w:p w:rsidR="0077005F" w:rsidRDefault="0077005F" w:rsidP="00521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A97" w:rsidRDefault="00762A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A97" w:rsidRDefault="00762A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BE0" w:rsidRDefault="00762A97">
    <w:pPr>
      <w:pStyle w:val="Header"/>
    </w:pPr>
    <w:r>
      <w:t>Milestone 2</w:t>
    </w:r>
    <w:bookmarkStart w:id="0" w:name="_GoBack"/>
    <w:bookmarkEnd w:id="0"/>
    <w:r w:rsidR="00521BE0">
      <w:t xml:space="preserve"> Report</w:t>
    </w:r>
  </w:p>
  <w:p w:rsidR="00521BE0" w:rsidRDefault="00521BE0">
    <w:pPr>
      <w:pStyle w:val="Header"/>
    </w:pPr>
    <w:r>
      <w:t>Caleb Post, Matthew Lash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35FFC"/>
    <w:multiLevelType w:val="hybridMultilevel"/>
    <w:tmpl w:val="D3921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4C0C"/>
    <w:multiLevelType w:val="hybridMultilevel"/>
    <w:tmpl w:val="A01493E4"/>
    <w:lvl w:ilvl="0" w:tplc="A4806A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BE0"/>
    <w:rsid w:val="00001B50"/>
    <w:rsid w:val="000211FB"/>
    <w:rsid w:val="00061A53"/>
    <w:rsid w:val="00072E92"/>
    <w:rsid w:val="00096119"/>
    <w:rsid w:val="00097EED"/>
    <w:rsid w:val="001067A7"/>
    <w:rsid w:val="00141F4C"/>
    <w:rsid w:val="001978E8"/>
    <w:rsid w:val="001B0435"/>
    <w:rsid w:val="001E0919"/>
    <w:rsid w:val="00226094"/>
    <w:rsid w:val="00266FAB"/>
    <w:rsid w:val="00273AAD"/>
    <w:rsid w:val="002816C0"/>
    <w:rsid w:val="0033466C"/>
    <w:rsid w:val="00365F03"/>
    <w:rsid w:val="00371C08"/>
    <w:rsid w:val="003C02AC"/>
    <w:rsid w:val="003C7AEF"/>
    <w:rsid w:val="003F5D3E"/>
    <w:rsid w:val="004237D5"/>
    <w:rsid w:val="00426F9F"/>
    <w:rsid w:val="004709FC"/>
    <w:rsid w:val="004E4451"/>
    <w:rsid w:val="004F4F35"/>
    <w:rsid w:val="004F509A"/>
    <w:rsid w:val="00521BE0"/>
    <w:rsid w:val="005628F7"/>
    <w:rsid w:val="00575CE9"/>
    <w:rsid w:val="005A487A"/>
    <w:rsid w:val="005B2D67"/>
    <w:rsid w:val="005C236B"/>
    <w:rsid w:val="006058AB"/>
    <w:rsid w:val="00611E4F"/>
    <w:rsid w:val="00620E11"/>
    <w:rsid w:val="00621D79"/>
    <w:rsid w:val="00650E7A"/>
    <w:rsid w:val="006929C5"/>
    <w:rsid w:val="00704FBA"/>
    <w:rsid w:val="00752B20"/>
    <w:rsid w:val="0075735C"/>
    <w:rsid w:val="00762A97"/>
    <w:rsid w:val="0077005F"/>
    <w:rsid w:val="0077314D"/>
    <w:rsid w:val="007B14A0"/>
    <w:rsid w:val="007C52C4"/>
    <w:rsid w:val="00817A21"/>
    <w:rsid w:val="008302D1"/>
    <w:rsid w:val="00844E74"/>
    <w:rsid w:val="008C444E"/>
    <w:rsid w:val="008C69DA"/>
    <w:rsid w:val="008D7A22"/>
    <w:rsid w:val="008F0583"/>
    <w:rsid w:val="00904ACB"/>
    <w:rsid w:val="00920766"/>
    <w:rsid w:val="00931AEB"/>
    <w:rsid w:val="009548DC"/>
    <w:rsid w:val="00990F68"/>
    <w:rsid w:val="009B6582"/>
    <w:rsid w:val="00A52D50"/>
    <w:rsid w:val="00AE77BE"/>
    <w:rsid w:val="00B716D0"/>
    <w:rsid w:val="00BB7407"/>
    <w:rsid w:val="00BC2377"/>
    <w:rsid w:val="00BF5D8E"/>
    <w:rsid w:val="00C13995"/>
    <w:rsid w:val="00C249F8"/>
    <w:rsid w:val="00C42B87"/>
    <w:rsid w:val="00CA4782"/>
    <w:rsid w:val="00CD5E6B"/>
    <w:rsid w:val="00CE5A9D"/>
    <w:rsid w:val="00D44A0C"/>
    <w:rsid w:val="00D71D07"/>
    <w:rsid w:val="00DE1F35"/>
    <w:rsid w:val="00DF7D75"/>
    <w:rsid w:val="00E12A53"/>
    <w:rsid w:val="00E13841"/>
    <w:rsid w:val="00E5260B"/>
    <w:rsid w:val="00E66529"/>
    <w:rsid w:val="00E749B3"/>
    <w:rsid w:val="00E9747B"/>
    <w:rsid w:val="00EA6EC8"/>
    <w:rsid w:val="00EB228D"/>
    <w:rsid w:val="00ED4B7D"/>
    <w:rsid w:val="00ED623F"/>
    <w:rsid w:val="00EF4408"/>
    <w:rsid w:val="00F35487"/>
    <w:rsid w:val="00F52167"/>
    <w:rsid w:val="00F53C55"/>
    <w:rsid w:val="00F6297F"/>
    <w:rsid w:val="00F815AC"/>
    <w:rsid w:val="00FA0167"/>
    <w:rsid w:val="00FB0027"/>
    <w:rsid w:val="00FD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BD6A7-D610-4221-95DF-3F736A81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521BE0"/>
    <w:pPr>
      <w:tabs>
        <w:tab w:val="center" w:pos="4680"/>
        <w:tab w:val="right" w:pos="9360"/>
      </w:tabs>
    </w:pPr>
  </w:style>
  <w:style w:type="character" w:customStyle="1" w:styleId="HeaderChar">
    <w:name w:val="Header Char"/>
    <w:basedOn w:val="DefaultParagraphFont"/>
    <w:link w:val="Header"/>
    <w:uiPriority w:val="99"/>
    <w:rsid w:val="00521BE0"/>
  </w:style>
  <w:style w:type="paragraph" w:styleId="Footer">
    <w:name w:val="footer"/>
    <w:basedOn w:val="Normal"/>
    <w:link w:val="FooterChar"/>
    <w:uiPriority w:val="99"/>
    <w:unhideWhenUsed/>
    <w:rsid w:val="00521BE0"/>
    <w:pPr>
      <w:tabs>
        <w:tab w:val="center" w:pos="4680"/>
        <w:tab w:val="right" w:pos="9360"/>
      </w:tabs>
    </w:pPr>
  </w:style>
  <w:style w:type="character" w:customStyle="1" w:styleId="FooterChar">
    <w:name w:val="Footer Char"/>
    <w:basedOn w:val="DefaultParagraphFont"/>
    <w:link w:val="Footer"/>
    <w:uiPriority w:val="99"/>
    <w:rsid w:val="00521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71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stc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372</TotalTime>
  <Pages>24</Pages>
  <Words>1853</Words>
  <Characters>10566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Post</dc:creator>
  <cp:keywords/>
  <dc:description/>
  <cp:lastModifiedBy>Caleb Post</cp:lastModifiedBy>
  <cp:revision>86</cp:revision>
  <dcterms:created xsi:type="dcterms:W3CDTF">2015-04-26T16:02:00Z</dcterms:created>
  <dcterms:modified xsi:type="dcterms:W3CDTF">2015-05-04T02:30:00Z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